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78D2E3E8" w:rsidR="00756B5A" w:rsidRPr="00D138F2" w:rsidRDefault="00D138F2">
            <w:pPr>
              <w:pStyle w:val="CompanyName"/>
              <w:rPr>
                <w:color w:val="28606E" w:themeColor="accent6" w:themeShade="80"/>
              </w:rPr>
            </w:pPr>
            <w:r w:rsidRPr="00D138F2">
              <w:rPr>
                <w:color w:val="28606E" w:themeColor="accent6" w:themeShade="80"/>
              </w:rPr>
              <w:t>Team</w:t>
            </w:r>
            <w:r w:rsidR="008C5537">
              <w:rPr>
                <w:color w:val="28606E" w:themeColor="accent6" w:themeShade="80"/>
              </w:rPr>
              <w:t xml:space="preserve"> </w:t>
            </w:r>
            <w:r w:rsidR="006964BB">
              <w:rPr>
                <w:color w:val="28606E" w:themeColor="accent6" w:themeShade="80"/>
              </w:rPr>
              <w:t>14</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982D50">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77777777" w:rsidR="00756B5A" w:rsidRDefault="00982D50">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sdt>
        <w:sdtPr>
          <w:alias w:val="Enter Recipient Name:"/>
          <w:tag w:val="Enter Recipient Name:"/>
          <w:id w:val="305602035"/>
          <w:placeholder>
            <w:docPart w:val="58D9EC9A42724A9E9C811451F7278E1C"/>
          </w:placeholder>
          <w:temporary/>
          <w:showingPlcHdr/>
          <w15:appearance w15:val="hidden"/>
        </w:sdtPr>
        <w:sdtEndPr/>
        <w:sdtContent>
          <w:r w:rsidR="008678F9">
            <w:t>Recipient Name</w:t>
          </w:r>
        </w:sdtContent>
      </w:sdt>
    </w:p>
    <w:p w14:paraId="09E4A815" w14:textId="07CEEE92" w:rsidR="00756B5A" w:rsidRDefault="00982D50">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8C5537">
        <w:t xml:space="preserve">Team </w:t>
      </w:r>
      <w:r w:rsidR="006964BB">
        <w:t>14</w:t>
      </w:r>
    </w:p>
    <w:p w14:paraId="2410E4DA" w14:textId="29DB196D" w:rsidR="00756B5A" w:rsidRDefault="008C5537">
      <w:pPr>
        <w:pStyle w:val="ContactInfo"/>
      </w:pPr>
      <w:r>
        <w:t>Date: February 18, 2023</w:t>
      </w:r>
    </w:p>
    <w:p w14:paraId="556B3274" w14:textId="00D0B12D" w:rsidR="008C5537" w:rsidRDefault="008C5537">
      <w:pPr>
        <w:pStyle w:val="ContactInfo"/>
      </w:pPr>
      <w:r>
        <w:t>Subject: Inject Name</w:t>
      </w:r>
    </w:p>
    <w:p w14:paraId="5DAEA510" w14:textId="12E8CE7F" w:rsidR="002F112D" w:rsidRDefault="002F112D">
      <w:pPr>
        <w:pStyle w:val="ContactInfo"/>
      </w:pPr>
    </w:p>
    <w:p w14:paraId="0846A061" w14:textId="6BE52FC5" w:rsidR="002F112D" w:rsidRPr="008C5537" w:rsidRDefault="008C5537" w:rsidP="002F112D">
      <w:pPr>
        <w:pStyle w:val="ContactInfo"/>
        <w:ind w:right="-2304"/>
        <w:rPr>
          <w:color w:val="auto"/>
        </w:rPr>
      </w:pPr>
      <w:r w:rsidRPr="008C5537">
        <w:rPr>
          <w:color w:val="auto"/>
        </w:rPr>
        <w:t xml:space="preserve">In response to your request to verify that each server start up process follows our terms our team has created the table below to show whether verification was completed and any changes made to the process. </w:t>
      </w:r>
    </w:p>
    <w:tbl>
      <w:tblPr>
        <w:tblStyle w:val="TableGrid"/>
        <w:tblW w:w="0" w:type="auto"/>
        <w:tblLook w:val="04A0" w:firstRow="1" w:lastRow="0" w:firstColumn="1" w:lastColumn="0" w:noHBand="0" w:noVBand="1"/>
      </w:tblPr>
      <w:tblGrid>
        <w:gridCol w:w="2425"/>
        <w:gridCol w:w="2752"/>
        <w:gridCol w:w="2589"/>
      </w:tblGrid>
      <w:tr w:rsidR="002F112D" w14:paraId="650747BC" w14:textId="77777777" w:rsidTr="002F112D">
        <w:tc>
          <w:tcPr>
            <w:tcW w:w="2425" w:type="dxa"/>
          </w:tcPr>
          <w:p w14:paraId="2B3CECF6" w14:textId="2A63D43E" w:rsidR="002F112D" w:rsidRDefault="002F112D">
            <w:r>
              <w:t>Machine</w:t>
            </w:r>
          </w:p>
        </w:tc>
        <w:tc>
          <w:tcPr>
            <w:tcW w:w="2752" w:type="dxa"/>
          </w:tcPr>
          <w:p w14:paraId="5B5B6F9C" w14:textId="50AE900B" w:rsidR="002F112D" w:rsidRDefault="004F5480">
            <w:r>
              <w:t>Verified (Y/N)</w:t>
            </w:r>
          </w:p>
        </w:tc>
        <w:tc>
          <w:tcPr>
            <w:tcW w:w="2589" w:type="dxa"/>
          </w:tcPr>
          <w:p w14:paraId="5DD59022" w14:textId="654DFB40" w:rsidR="002F112D" w:rsidRDefault="004F5480">
            <w:r>
              <w:t>Changes Made</w:t>
            </w:r>
          </w:p>
        </w:tc>
      </w:tr>
      <w:tr w:rsidR="002F112D" w14:paraId="68015101" w14:textId="77777777" w:rsidTr="002F112D">
        <w:tc>
          <w:tcPr>
            <w:tcW w:w="2425" w:type="dxa"/>
          </w:tcPr>
          <w:p w14:paraId="6357D9E7" w14:textId="21FAF94E" w:rsidR="002F112D" w:rsidRDefault="002F112D">
            <w:r>
              <w:t>Windows 10</w:t>
            </w:r>
          </w:p>
        </w:tc>
        <w:tc>
          <w:tcPr>
            <w:tcW w:w="2752" w:type="dxa"/>
          </w:tcPr>
          <w:p w14:paraId="3C4F4E42" w14:textId="77777777" w:rsidR="002F112D" w:rsidRDefault="002F112D"/>
        </w:tc>
        <w:tc>
          <w:tcPr>
            <w:tcW w:w="2589" w:type="dxa"/>
          </w:tcPr>
          <w:p w14:paraId="4979FD90" w14:textId="77777777" w:rsidR="002F112D" w:rsidRDefault="002F112D"/>
        </w:tc>
      </w:tr>
      <w:tr w:rsidR="002F112D" w14:paraId="14582A6F" w14:textId="77777777" w:rsidTr="002F112D">
        <w:tc>
          <w:tcPr>
            <w:tcW w:w="2425" w:type="dxa"/>
          </w:tcPr>
          <w:p w14:paraId="158D8F73" w14:textId="0915795C" w:rsidR="002F112D" w:rsidRDefault="002F112D">
            <w:r>
              <w:t>2016 Docker</w:t>
            </w:r>
          </w:p>
        </w:tc>
        <w:tc>
          <w:tcPr>
            <w:tcW w:w="2752" w:type="dxa"/>
          </w:tcPr>
          <w:p w14:paraId="72C4DA75" w14:textId="77777777" w:rsidR="002F112D" w:rsidRDefault="002F112D"/>
        </w:tc>
        <w:tc>
          <w:tcPr>
            <w:tcW w:w="2589" w:type="dxa"/>
          </w:tcPr>
          <w:p w14:paraId="04FDB6BD" w14:textId="77777777" w:rsidR="002F112D" w:rsidRDefault="002F112D"/>
        </w:tc>
      </w:tr>
      <w:tr w:rsidR="002F112D" w14:paraId="3D7A8F45" w14:textId="77777777" w:rsidTr="002F112D">
        <w:tc>
          <w:tcPr>
            <w:tcW w:w="2425" w:type="dxa"/>
          </w:tcPr>
          <w:p w14:paraId="15609987" w14:textId="35AB5F2C" w:rsidR="002F112D" w:rsidRDefault="002F112D">
            <w:r>
              <w:t>Debian 8.5</w:t>
            </w:r>
          </w:p>
        </w:tc>
        <w:tc>
          <w:tcPr>
            <w:tcW w:w="2752" w:type="dxa"/>
          </w:tcPr>
          <w:p w14:paraId="35EE822C" w14:textId="77777777" w:rsidR="002F112D" w:rsidRDefault="002F112D"/>
        </w:tc>
        <w:tc>
          <w:tcPr>
            <w:tcW w:w="2589" w:type="dxa"/>
          </w:tcPr>
          <w:p w14:paraId="1A049952" w14:textId="77777777" w:rsidR="002F112D" w:rsidRDefault="002F112D"/>
        </w:tc>
      </w:tr>
      <w:tr w:rsidR="002F112D" w14:paraId="639D6D74" w14:textId="77777777" w:rsidTr="002F112D">
        <w:tc>
          <w:tcPr>
            <w:tcW w:w="2425" w:type="dxa"/>
          </w:tcPr>
          <w:p w14:paraId="21D7118D" w14:textId="68AE8D0E" w:rsidR="002F112D" w:rsidRDefault="002F112D">
            <w:r>
              <w:t>Ubuntu 14</w:t>
            </w:r>
          </w:p>
        </w:tc>
        <w:tc>
          <w:tcPr>
            <w:tcW w:w="2752" w:type="dxa"/>
          </w:tcPr>
          <w:p w14:paraId="52C90CA3" w14:textId="77777777" w:rsidR="002F112D" w:rsidRDefault="002F112D"/>
        </w:tc>
        <w:tc>
          <w:tcPr>
            <w:tcW w:w="2589" w:type="dxa"/>
          </w:tcPr>
          <w:p w14:paraId="05F6AED2" w14:textId="77777777" w:rsidR="002F112D" w:rsidRDefault="002F112D"/>
        </w:tc>
      </w:tr>
      <w:tr w:rsidR="002F112D" w14:paraId="4AAA3947" w14:textId="77777777" w:rsidTr="002F112D">
        <w:tc>
          <w:tcPr>
            <w:tcW w:w="2425" w:type="dxa"/>
          </w:tcPr>
          <w:p w14:paraId="297CD9B4" w14:textId="3CF6859B" w:rsidR="002F112D" w:rsidRDefault="002F112D">
            <w:r>
              <w:t>2012 AD/DNS/DHCP</w:t>
            </w:r>
          </w:p>
        </w:tc>
        <w:tc>
          <w:tcPr>
            <w:tcW w:w="2752" w:type="dxa"/>
          </w:tcPr>
          <w:p w14:paraId="35B88AB5" w14:textId="77777777" w:rsidR="002F112D" w:rsidRDefault="002F112D"/>
        </w:tc>
        <w:tc>
          <w:tcPr>
            <w:tcW w:w="2589" w:type="dxa"/>
          </w:tcPr>
          <w:p w14:paraId="03AE2410" w14:textId="77777777" w:rsidR="002F112D" w:rsidRDefault="002F112D"/>
        </w:tc>
      </w:tr>
      <w:tr w:rsidR="002F112D" w14:paraId="70458905" w14:textId="77777777" w:rsidTr="002F112D">
        <w:tc>
          <w:tcPr>
            <w:tcW w:w="2425" w:type="dxa"/>
          </w:tcPr>
          <w:p w14:paraId="7F642CDC" w14:textId="001A9747" w:rsidR="002F112D" w:rsidRDefault="002F112D">
            <w:r>
              <w:t>Ubuntu Workstation</w:t>
            </w:r>
          </w:p>
        </w:tc>
        <w:tc>
          <w:tcPr>
            <w:tcW w:w="2752" w:type="dxa"/>
          </w:tcPr>
          <w:p w14:paraId="4119EC7B" w14:textId="77777777" w:rsidR="002F112D" w:rsidRDefault="002F112D"/>
        </w:tc>
        <w:tc>
          <w:tcPr>
            <w:tcW w:w="2589" w:type="dxa"/>
          </w:tcPr>
          <w:p w14:paraId="1A920E91" w14:textId="77777777" w:rsidR="002F112D" w:rsidRDefault="002F112D"/>
        </w:tc>
      </w:tr>
      <w:tr w:rsidR="002F112D" w14:paraId="1EBDFC6A" w14:textId="77777777" w:rsidTr="002F112D">
        <w:tc>
          <w:tcPr>
            <w:tcW w:w="2425" w:type="dxa"/>
          </w:tcPr>
          <w:p w14:paraId="36A6756F" w14:textId="50D8F83A" w:rsidR="002F112D" w:rsidRDefault="002F112D">
            <w:r>
              <w:t>Splunk</w:t>
            </w:r>
          </w:p>
        </w:tc>
        <w:tc>
          <w:tcPr>
            <w:tcW w:w="2752" w:type="dxa"/>
          </w:tcPr>
          <w:p w14:paraId="2AF3FD77" w14:textId="77777777" w:rsidR="002F112D" w:rsidRDefault="002F112D"/>
        </w:tc>
        <w:tc>
          <w:tcPr>
            <w:tcW w:w="2589" w:type="dxa"/>
          </w:tcPr>
          <w:p w14:paraId="6D4F8569" w14:textId="77777777" w:rsidR="002F112D" w:rsidRDefault="002F112D"/>
        </w:tc>
      </w:tr>
      <w:tr w:rsidR="002F112D" w14:paraId="1DEC2E42" w14:textId="77777777" w:rsidTr="002F112D">
        <w:tc>
          <w:tcPr>
            <w:tcW w:w="2425" w:type="dxa"/>
          </w:tcPr>
          <w:p w14:paraId="2F6C3D90" w14:textId="0BDFB420" w:rsidR="002F112D" w:rsidRDefault="002F112D">
            <w:r>
              <w:t>CentOS</w:t>
            </w:r>
          </w:p>
        </w:tc>
        <w:tc>
          <w:tcPr>
            <w:tcW w:w="2752" w:type="dxa"/>
          </w:tcPr>
          <w:p w14:paraId="66828D09" w14:textId="77777777" w:rsidR="002F112D" w:rsidRDefault="002F112D"/>
        </w:tc>
        <w:tc>
          <w:tcPr>
            <w:tcW w:w="2589" w:type="dxa"/>
          </w:tcPr>
          <w:p w14:paraId="3969764D" w14:textId="77777777" w:rsidR="002F112D" w:rsidRDefault="002F112D"/>
        </w:tc>
      </w:tr>
      <w:tr w:rsidR="002F112D" w14:paraId="6AF7867B" w14:textId="77777777" w:rsidTr="002F112D">
        <w:tc>
          <w:tcPr>
            <w:tcW w:w="2425" w:type="dxa"/>
          </w:tcPr>
          <w:p w14:paraId="7CB52646" w14:textId="682BC5DE" w:rsidR="002F112D" w:rsidRDefault="002F112D">
            <w:r>
              <w:t>Fedora</w:t>
            </w:r>
          </w:p>
        </w:tc>
        <w:tc>
          <w:tcPr>
            <w:tcW w:w="2752" w:type="dxa"/>
          </w:tcPr>
          <w:p w14:paraId="4C8A4BDB" w14:textId="77777777" w:rsidR="002F112D" w:rsidRDefault="002F112D"/>
        </w:tc>
        <w:tc>
          <w:tcPr>
            <w:tcW w:w="2589" w:type="dxa"/>
          </w:tcPr>
          <w:p w14:paraId="708CF748" w14:textId="77777777" w:rsidR="002F112D" w:rsidRDefault="002F112D"/>
        </w:tc>
      </w:tr>
    </w:tbl>
    <w:p w14:paraId="60F80330" w14:textId="22F9FB8D" w:rsidR="008678F9" w:rsidRPr="00D138F2" w:rsidRDefault="008678F9"/>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AF492" w14:textId="77777777" w:rsidR="00982D50" w:rsidRDefault="00982D50">
      <w:pPr>
        <w:spacing w:after="0" w:line="240" w:lineRule="auto"/>
      </w:pPr>
      <w:r>
        <w:separator/>
      </w:r>
    </w:p>
  </w:endnote>
  <w:endnote w:type="continuationSeparator" w:id="0">
    <w:p w14:paraId="0C515441" w14:textId="77777777" w:rsidR="00982D50" w:rsidRDefault="0098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70C65E13"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DC2A" w14:textId="77777777" w:rsidR="00982D50" w:rsidRDefault="00982D50">
      <w:pPr>
        <w:spacing w:after="0" w:line="240" w:lineRule="auto"/>
      </w:pPr>
      <w:r>
        <w:separator/>
      </w:r>
    </w:p>
  </w:footnote>
  <w:footnote w:type="continuationSeparator" w:id="0">
    <w:p w14:paraId="66C03F3F" w14:textId="77777777" w:rsidR="00982D50" w:rsidRDefault="00982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2F112D"/>
    <w:rsid w:val="00347EC1"/>
    <w:rsid w:val="003D385B"/>
    <w:rsid w:val="004F5480"/>
    <w:rsid w:val="00614BE8"/>
    <w:rsid w:val="00671352"/>
    <w:rsid w:val="006964BB"/>
    <w:rsid w:val="006B4BCF"/>
    <w:rsid w:val="00756B5A"/>
    <w:rsid w:val="007A7AE2"/>
    <w:rsid w:val="007B6842"/>
    <w:rsid w:val="008678F9"/>
    <w:rsid w:val="008C5537"/>
    <w:rsid w:val="008F37D1"/>
    <w:rsid w:val="00952DCA"/>
    <w:rsid w:val="00982D50"/>
    <w:rsid w:val="00A61DF0"/>
    <w:rsid w:val="00A72749"/>
    <w:rsid w:val="00D138F2"/>
    <w:rsid w:val="00F013E0"/>
    <w:rsid w:val="00F31BFB"/>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4733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4733A" w:rsidRDefault="00B36131">
          <w:pPr>
            <w:pStyle w:val="EE18D5251C154995B44F58B37AE57B01"/>
          </w:pPr>
          <w:r>
            <w:t>To:</w:t>
          </w:r>
        </w:p>
      </w:docPartBody>
    </w:docPart>
    <w:docPart>
      <w:docPartPr>
        <w:name w:val="58D9EC9A42724A9E9C811451F7278E1C"/>
        <w:category>
          <w:name w:val="General"/>
          <w:gallery w:val="placeholder"/>
        </w:category>
        <w:types>
          <w:type w:val="bbPlcHdr"/>
        </w:types>
        <w:behaviors>
          <w:behavior w:val="content"/>
        </w:behaviors>
        <w:guid w:val="{34E3ECF5-DEDD-46DC-A312-7E98B05BE7F5}"/>
      </w:docPartPr>
      <w:docPartBody>
        <w:p w:rsidR="0054733A" w:rsidRDefault="00B36131">
          <w:pPr>
            <w:pStyle w:val="58D9EC9A42724A9E9C811451F7278E1C"/>
          </w:pPr>
          <w:r>
            <w:t>Recipient Name</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4733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192C54"/>
    <w:rsid w:val="0054733A"/>
    <w:rsid w:val="00B36131"/>
    <w:rsid w:val="00DE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58D9EC9A42724A9E9C811451F7278E1C">
    <w:name w:val="58D9EC9A42724A9E9C811451F7278E1C"/>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4</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Brooke Wieder</cp:lastModifiedBy>
  <cp:revision>3</cp:revision>
  <dcterms:created xsi:type="dcterms:W3CDTF">2023-01-20T01:08:00Z</dcterms:created>
  <dcterms:modified xsi:type="dcterms:W3CDTF">2023-02-14T00:18:00Z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