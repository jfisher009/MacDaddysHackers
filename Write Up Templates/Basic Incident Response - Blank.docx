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6CADF0F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D2CD9D7" w14:textId="69558BF7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Team</w:t>
            </w:r>
            <w:r w:rsidR="00292BB4">
              <w:rPr>
                <w:color w:val="28606E" w:themeColor="accent6" w:themeShade="80"/>
              </w:rPr>
              <w:t xml:space="preserve"> </w:t>
            </w:r>
            <w:r w:rsidR="00EC45FB">
              <w:rPr>
                <w:color w:val="28606E" w:themeColor="accent6" w:themeShade="80"/>
              </w:rPr>
              <w:t>14</w:t>
            </w:r>
          </w:p>
        </w:tc>
      </w:tr>
      <w:tr w:rsidR="00756B5A" w14:paraId="4F4BD82D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0CF5EC6A" w:rsidR="00756B5A" w:rsidRDefault="0051196F">
      <w:pPr>
        <w:pStyle w:val="Heading1"/>
      </w:pPr>
      <w:r>
        <w:t xml:space="preserve">Incident Response – Name </w:t>
      </w:r>
    </w:p>
    <w:p w14:paraId="0C4ACAAB" w14:textId="06F744EF" w:rsidR="0051196F" w:rsidRDefault="00962F36" w:rsidP="00C96DC2">
      <w:pPr>
        <w:pStyle w:val="ContactInfo"/>
      </w:pPr>
      <w:r>
        <w:t>Date Incident Occurred:</w:t>
      </w:r>
    </w:p>
    <w:p w14:paraId="571C263E" w14:textId="18FDDDF7" w:rsidR="00962F36" w:rsidRDefault="00962F36" w:rsidP="00C96DC2">
      <w:pPr>
        <w:pStyle w:val="ContactInfo"/>
      </w:pPr>
      <w:r>
        <w:t>Time Incident Occurred:</w:t>
      </w:r>
    </w:p>
    <w:p w14:paraId="5E3916AF" w14:textId="6E3FBFE6" w:rsidR="00962F36" w:rsidRDefault="00962F36" w:rsidP="00C96DC2">
      <w:pPr>
        <w:pStyle w:val="ContactInfo"/>
      </w:pPr>
      <w:r>
        <w:t>Date Incident Recovered:</w:t>
      </w:r>
    </w:p>
    <w:p w14:paraId="1EB1C9D3" w14:textId="1B7F4185" w:rsidR="00962F36" w:rsidRDefault="00962F36" w:rsidP="00C96DC2">
      <w:pPr>
        <w:pStyle w:val="ContactInfo"/>
      </w:pPr>
      <w:r>
        <w:t>Time Incident Recovered:</w:t>
      </w:r>
    </w:p>
    <w:p w14:paraId="7C014BE7" w14:textId="74BB61DA" w:rsidR="00962F36" w:rsidRDefault="00962F36" w:rsidP="00C96DC2">
      <w:pPr>
        <w:pStyle w:val="ContactInfo"/>
      </w:pPr>
      <w:r>
        <w:t>Attacker Source Address:</w:t>
      </w:r>
    </w:p>
    <w:p w14:paraId="53A5DBCF" w14:textId="6984877D" w:rsidR="00962F36" w:rsidRDefault="00962F36" w:rsidP="00C96DC2">
      <w:pPr>
        <w:pStyle w:val="ContactInfo"/>
      </w:pPr>
      <w:r>
        <w:t>Target System Name:</w:t>
      </w:r>
    </w:p>
    <w:p w14:paraId="1C4EC591" w14:textId="322F5467" w:rsidR="00962F36" w:rsidRDefault="00962F36" w:rsidP="00C96DC2">
      <w:pPr>
        <w:pStyle w:val="ContactInfo"/>
      </w:pPr>
      <w:r>
        <w:t>Target System Address:</w:t>
      </w:r>
    </w:p>
    <w:p w14:paraId="5CC5D19A" w14:textId="7ADFFD27" w:rsidR="00962F36" w:rsidRDefault="00962F36" w:rsidP="00C96DC2">
      <w:pPr>
        <w:pStyle w:val="ContactInfo"/>
      </w:pPr>
      <w:r>
        <w:t>Target Port:</w:t>
      </w:r>
    </w:p>
    <w:p w14:paraId="7DFFAB6A" w14:textId="1FBB9289" w:rsidR="00962F36" w:rsidRDefault="00962F36" w:rsidP="00C96DC2">
      <w:pPr>
        <w:pStyle w:val="ContactInfo"/>
      </w:pPr>
      <w:r>
        <w:t>Target Service:</w:t>
      </w:r>
    </w:p>
    <w:p w14:paraId="1F4BFD4E" w14:textId="77777777" w:rsidR="00962F36" w:rsidRDefault="00962F36" w:rsidP="00C96DC2">
      <w:pPr>
        <w:pStyle w:val="ContactInfo"/>
      </w:pPr>
      <w:r>
        <w:t>Type of Attack (virus, hacking, DoS):</w:t>
      </w:r>
    </w:p>
    <w:p w14:paraId="56925622" w14:textId="77777777" w:rsidR="00962F36" w:rsidRDefault="00962F36" w:rsidP="00C96DC2">
      <w:pPr>
        <w:pStyle w:val="ContactInfo"/>
      </w:pPr>
      <w:r>
        <w:t>Result of Attack:</w:t>
      </w:r>
    </w:p>
    <w:p w14:paraId="47D8ED95" w14:textId="77777777" w:rsidR="00962F36" w:rsidRDefault="00962F36" w:rsidP="00C96DC2">
      <w:pPr>
        <w:pStyle w:val="ContactInfo"/>
      </w:pPr>
      <w:r>
        <w:t>Vulnerability that allowed the attack:</w:t>
      </w:r>
    </w:p>
    <w:p w14:paraId="62C614AA" w14:textId="77777777" w:rsidR="00962F36" w:rsidRDefault="00962F36" w:rsidP="00C96DC2">
      <w:pPr>
        <w:pStyle w:val="ContactInfo"/>
      </w:pPr>
      <w:r>
        <w:t>How Discovered:</w:t>
      </w:r>
    </w:p>
    <w:p w14:paraId="1D205B67" w14:textId="77777777" w:rsidR="00962F36" w:rsidRDefault="00962F36" w:rsidP="00C96DC2">
      <w:pPr>
        <w:pStyle w:val="ContactInfo"/>
      </w:pPr>
      <w:r>
        <w:t>How Contained:</w:t>
      </w:r>
    </w:p>
    <w:p w14:paraId="0A1397BA" w14:textId="77777777" w:rsidR="00962F36" w:rsidRDefault="00962F36" w:rsidP="00C96DC2">
      <w:pPr>
        <w:pStyle w:val="ContactInfo"/>
      </w:pPr>
      <w:r>
        <w:t>Remediation Actions/Controls:</w:t>
      </w:r>
    </w:p>
    <w:p w14:paraId="79F15FEB" w14:textId="514AD7BD" w:rsidR="00962F36" w:rsidRDefault="00962F36" w:rsidP="00C96DC2">
      <w:pPr>
        <w:pStyle w:val="ContactInfo"/>
      </w:pPr>
      <w:r>
        <w:t xml:space="preserve">Result of Remediation: </w:t>
      </w:r>
    </w:p>
    <w:p w14:paraId="3EF420F5" w14:textId="36A1308B" w:rsidR="0051196F" w:rsidRDefault="0051196F" w:rsidP="0051196F">
      <w:pPr>
        <w:pStyle w:val="ContactInfo"/>
      </w:pPr>
    </w:p>
    <w:p w14:paraId="60D020A8" w14:textId="2B81B6E8" w:rsidR="0051196F" w:rsidRDefault="0051196F" w:rsidP="0051196F">
      <w:pPr>
        <w:pStyle w:val="ContactInfo"/>
      </w:pPr>
    </w:p>
    <w:p w14:paraId="2A52AF02" w14:textId="4110B991" w:rsidR="0051196F" w:rsidRDefault="0051196F" w:rsidP="0051196F">
      <w:pPr>
        <w:pStyle w:val="ContactInfo"/>
      </w:pPr>
    </w:p>
    <w:p w14:paraId="39ABC159" w14:textId="0D254CBA" w:rsidR="0051196F" w:rsidRDefault="0051196F" w:rsidP="0051196F">
      <w:pPr>
        <w:pStyle w:val="ContactInfo"/>
      </w:pPr>
    </w:p>
    <w:p w14:paraId="6AFD236E" w14:textId="0C452515" w:rsidR="0051196F" w:rsidRDefault="0051196F" w:rsidP="0051196F">
      <w:pPr>
        <w:pStyle w:val="ContactInfo"/>
      </w:pPr>
    </w:p>
    <w:p w14:paraId="53AC3C51" w14:textId="1192D748" w:rsidR="0051196F" w:rsidRDefault="0051196F" w:rsidP="0051196F">
      <w:pPr>
        <w:pStyle w:val="ContactInfo"/>
      </w:pPr>
    </w:p>
    <w:p w14:paraId="49598F31" w14:textId="0BD720D2" w:rsidR="0051196F" w:rsidRDefault="0051196F" w:rsidP="0051196F">
      <w:pPr>
        <w:pStyle w:val="ContactInfo"/>
      </w:pPr>
    </w:p>
    <w:p w14:paraId="5712DFD8" w14:textId="0A224D38" w:rsidR="0051196F" w:rsidRDefault="0051196F" w:rsidP="0051196F">
      <w:pPr>
        <w:pStyle w:val="ContactInfo"/>
      </w:pPr>
    </w:p>
    <w:p w14:paraId="60F91876" w14:textId="4F2C4CC5" w:rsidR="0051196F" w:rsidRDefault="0051196F" w:rsidP="0051196F">
      <w:pPr>
        <w:pStyle w:val="ContactInfo"/>
      </w:pPr>
    </w:p>
    <w:p w14:paraId="7189FC9A" w14:textId="55AC9462" w:rsidR="0051196F" w:rsidRDefault="0051196F" w:rsidP="0051196F">
      <w:pPr>
        <w:pStyle w:val="ContactInfo"/>
      </w:pPr>
    </w:p>
    <w:p w14:paraId="58C557EE" w14:textId="25CB279E" w:rsidR="0051196F" w:rsidRDefault="0051196F" w:rsidP="0051196F">
      <w:pPr>
        <w:pStyle w:val="ContactInfo"/>
      </w:pPr>
    </w:p>
    <w:p w14:paraId="7DBBB049" w14:textId="2466E332" w:rsidR="0051196F" w:rsidRDefault="0051196F" w:rsidP="0051196F">
      <w:pPr>
        <w:pStyle w:val="ContactInfo"/>
      </w:pPr>
    </w:p>
    <w:p w14:paraId="662D348F" w14:textId="77777777" w:rsidR="0051196F" w:rsidRDefault="0051196F" w:rsidP="0051196F">
      <w:pPr>
        <w:pStyle w:val="ContactInfo"/>
      </w:pPr>
    </w:p>
    <w:p w14:paraId="60DEB43D" w14:textId="5AB581F4" w:rsidR="0051196F" w:rsidRDefault="0051196F" w:rsidP="0051196F">
      <w:pPr>
        <w:pStyle w:val="ContactInfo"/>
      </w:pPr>
    </w:p>
    <w:p w14:paraId="0047647B" w14:textId="7CBCCCFF" w:rsidR="0051196F" w:rsidRPr="0051196F" w:rsidRDefault="0051196F" w:rsidP="0051196F">
      <w:pPr>
        <w:pStyle w:val="ContactInfo"/>
        <w:rPr>
          <w:sz w:val="24"/>
          <w:szCs w:val="22"/>
        </w:rPr>
      </w:pPr>
      <w:r w:rsidRPr="0051196F">
        <w:rPr>
          <w:sz w:val="24"/>
          <w:szCs w:val="22"/>
        </w:rPr>
        <w:t xml:space="preserve">References </w:t>
      </w:r>
    </w:p>
    <w:p w14:paraId="721144C0" w14:textId="1B876C2B" w:rsidR="0051196F" w:rsidRDefault="0051196F" w:rsidP="0051196F">
      <w:pPr>
        <w:pStyle w:val="ContactInfo"/>
      </w:pPr>
    </w:p>
    <w:p w14:paraId="354D6F2F" w14:textId="5DBFCCD5" w:rsidR="0051196F" w:rsidRPr="00D138F2" w:rsidRDefault="0051196F" w:rsidP="0051196F">
      <w:pPr>
        <w:pStyle w:val="ContactInfo"/>
      </w:pPr>
      <w:r>
        <w:t>Insert reference links here</w:t>
      </w:r>
    </w:p>
    <w:sectPr w:rsidR="0051196F" w:rsidRPr="00D138F2">
      <w:headerReference w:type="default" r:id="rId7"/>
      <w:footerReference w:type="default" r:id="rId8"/>
      <w:headerReference w:type="first" r:id="rId9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30735" w14:textId="77777777" w:rsidR="0097033B" w:rsidRDefault="0097033B">
      <w:pPr>
        <w:spacing w:after="0" w:line="240" w:lineRule="auto"/>
      </w:pPr>
      <w:r>
        <w:separator/>
      </w:r>
    </w:p>
  </w:endnote>
  <w:endnote w:type="continuationSeparator" w:id="0">
    <w:p w14:paraId="482F3ECE" w14:textId="77777777" w:rsidR="0097033B" w:rsidRDefault="00970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6661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EDF26E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2F278" w14:textId="77777777" w:rsidR="0097033B" w:rsidRDefault="0097033B">
      <w:pPr>
        <w:spacing w:after="0" w:line="240" w:lineRule="auto"/>
      </w:pPr>
      <w:r>
        <w:separator/>
      </w:r>
    </w:p>
  </w:footnote>
  <w:footnote w:type="continuationSeparator" w:id="0">
    <w:p w14:paraId="303A79D5" w14:textId="77777777" w:rsidR="0097033B" w:rsidRDefault="00970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457F6"/>
    <w:rsid w:val="0016683A"/>
    <w:rsid w:val="00292BB4"/>
    <w:rsid w:val="00347EC1"/>
    <w:rsid w:val="00371553"/>
    <w:rsid w:val="003D385B"/>
    <w:rsid w:val="0051196F"/>
    <w:rsid w:val="00671352"/>
    <w:rsid w:val="006B4BCF"/>
    <w:rsid w:val="00756B5A"/>
    <w:rsid w:val="007A7AE2"/>
    <w:rsid w:val="007B6842"/>
    <w:rsid w:val="008038D4"/>
    <w:rsid w:val="008678F9"/>
    <w:rsid w:val="008F37D1"/>
    <w:rsid w:val="00952DCA"/>
    <w:rsid w:val="00962F36"/>
    <w:rsid w:val="0097033B"/>
    <w:rsid w:val="00995628"/>
    <w:rsid w:val="00A61DF0"/>
    <w:rsid w:val="00A72749"/>
    <w:rsid w:val="00B44551"/>
    <w:rsid w:val="00B55FEE"/>
    <w:rsid w:val="00C96DC2"/>
    <w:rsid w:val="00CB250A"/>
    <w:rsid w:val="00D138F2"/>
    <w:rsid w:val="00EC45FB"/>
    <w:rsid w:val="00F013E0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</Template>
  <TotalTime>0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Brooke Wieder</cp:lastModifiedBy>
  <cp:revision>3</cp:revision>
  <dcterms:created xsi:type="dcterms:W3CDTF">2023-01-19T23:56:00Z</dcterms:created>
  <dcterms:modified xsi:type="dcterms:W3CDTF">2023-02-14T00:10:00Z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