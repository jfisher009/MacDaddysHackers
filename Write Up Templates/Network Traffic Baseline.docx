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038EB836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A545F2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0D6658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0D6658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A69BB5A" w:rsidR="00756B5A" w:rsidRDefault="000D6658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>
        <w:t>Team #</w:t>
      </w:r>
    </w:p>
    <w:p w14:paraId="2410E4DA" w14:textId="38E78294" w:rsidR="00756B5A" w:rsidRDefault="00A545F2" w:rsidP="00A545F2">
      <w:pPr>
        <w:pStyle w:val="ContactInfo"/>
        <w:tabs>
          <w:tab w:val="left" w:pos="930"/>
        </w:tabs>
      </w:pPr>
      <w:r>
        <w:t>Date: February 18, 2023</w:t>
      </w:r>
    </w:p>
    <w:p w14:paraId="24894427" w14:textId="77B22DCB" w:rsidR="00A545F2" w:rsidRDefault="00A545F2" w:rsidP="00A545F2">
      <w:pPr>
        <w:pStyle w:val="ContactInfo"/>
        <w:tabs>
          <w:tab w:val="left" w:pos="930"/>
        </w:tabs>
      </w:pPr>
      <w:r>
        <w:t>Subject: Inject Name</w:t>
      </w:r>
    </w:p>
    <w:p w14:paraId="5DAEA510" w14:textId="12E8CE7F" w:rsidR="002F112D" w:rsidRDefault="002F112D">
      <w:pPr>
        <w:pStyle w:val="ContactInfo"/>
      </w:pPr>
    </w:p>
    <w:p w14:paraId="0846A061" w14:textId="50155579" w:rsidR="002F112D" w:rsidRPr="00A545F2" w:rsidRDefault="00A545F2" w:rsidP="00A545F2">
      <w:r w:rsidRPr="00A545F2">
        <w:t>In response to your request to evaluate the average amount of network traffic seen on each machine, our team used a variety of tools to accumulate this information. The table below contains the</w:t>
      </w:r>
      <w:r w:rsidR="002F112D" w:rsidRPr="00A545F2">
        <w:t xml:space="preserve"> machine</w:t>
      </w:r>
      <w:r w:rsidRPr="00A545F2">
        <w:t xml:space="preserve"> name, </w:t>
      </w:r>
      <w:r w:rsidR="002F112D" w:rsidRPr="00A545F2">
        <w:t>the average amount of network traffic</w:t>
      </w:r>
      <w:r w:rsidRPr="00A545F2">
        <w:t xml:space="preserve"> in bits,</w:t>
      </w:r>
      <w:r w:rsidR="002F112D" w:rsidRPr="00A545F2">
        <w:t xml:space="preserve"> a</w:t>
      </w:r>
      <w:r w:rsidRPr="00A545F2">
        <w:t>nd</w:t>
      </w:r>
      <w:r w:rsidR="002F112D" w:rsidRPr="00A545F2">
        <w:t xml:space="preserve"> the tool used to locate that information. Screenshots have been provided below the table showing the output.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52"/>
        <w:gridCol w:w="2589"/>
      </w:tblGrid>
      <w:tr w:rsidR="002F112D" w14:paraId="650747BC" w14:textId="77777777" w:rsidTr="002F112D">
        <w:tc>
          <w:tcPr>
            <w:tcW w:w="2425" w:type="dxa"/>
          </w:tcPr>
          <w:p w14:paraId="2B3CECF6" w14:textId="2A63D43E" w:rsidR="002F112D" w:rsidRDefault="002F112D">
            <w:r>
              <w:t>Machine</w:t>
            </w:r>
          </w:p>
        </w:tc>
        <w:tc>
          <w:tcPr>
            <w:tcW w:w="2752" w:type="dxa"/>
          </w:tcPr>
          <w:p w14:paraId="5B5B6F9C" w14:textId="5A799979" w:rsidR="002F112D" w:rsidRDefault="002F112D">
            <w:r>
              <w:t>Amount of Traffic (bits)</w:t>
            </w:r>
          </w:p>
        </w:tc>
        <w:tc>
          <w:tcPr>
            <w:tcW w:w="2589" w:type="dxa"/>
          </w:tcPr>
          <w:p w14:paraId="5DD59022" w14:textId="73874156" w:rsidR="002F112D" w:rsidRDefault="002F112D">
            <w:r>
              <w:t>Tool Used</w:t>
            </w:r>
          </w:p>
        </w:tc>
      </w:tr>
      <w:tr w:rsidR="002F112D" w14:paraId="68015101" w14:textId="77777777" w:rsidTr="002F112D">
        <w:tc>
          <w:tcPr>
            <w:tcW w:w="2425" w:type="dxa"/>
          </w:tcPr>
          <w:p w14:paraId="6357D9E7" w14:textId="21FAF94E" w:rsidR="002F112D" w:rsidRDefault="002F112D">
            <w:r>
              <w:t>Windows 10</w:t>
            </w:r>
          </w:p>
        </w:tc>
        <w:tc>
          <w:tcPr>
            <w:tcW w:w="2752" w:type="dxa"/>
          </w:tcPr>
          <w:p w14:paraId="3C4F4E42" w14:textId="77777777" w:rsidR="002F112D" w:rsidRDefault="002F112D"/>
        </w:tc>
        <w:tc>
          <w:tcPr>
            <w:tcW w:w="2589" w:type="dxa"/>
          </w:tcPr>
          <w:p w14:paraId="4979FD90" w14:textId="77777777" w:rsidR="002F112D" w:rsidRDefault="002F112D"/>
        </w:tc>
      </w:tr>
      <w:tr w:rsidR="002F112D" w14:paraId="14582A6F" w14:textId="77777777" w:rsidTr="002F112D">
        <w:tc>
          <w:tcPr>
            <w:tcW w:w="2425" w:type="dxa"/>
          </w:tcPr>
          <w:p w14:paraId="158D8F73" w14:textId="0915795C" w:rsidR="002F112D" w:rsidRDefault="002F112D">
            <w:r>
              <w:t>2016 Docker</w:t>
            </w:r>
          </w:p>
        </w:tc>
        <w:tc>
          <w:tcPr>
            <w:tcW w:w="2752" w:type="dxa"/>
          </w:tcPr>
          <w:p w14:paraId="72C4DA75" w14:textId="77777777" w:rsidR="002F112D" w:rsidRDefault="002F112D"/>
        </w:tc>
        <w:tc>
          <w:tcPr>
            <w:tcW w:w="2589" w:type="dxa"/>
          </w:tcPr>
          <w:p w14:paraId="04FDB6BD" w14:textId="77777777" w:rsidR="002F112D" w:rsidRDefault="002F112D"/>
        </w:tc>
      </w:tr>
      <w:tr w:rsidR="002F112D" w14:paraId="3D7A8F45" w14:textId="77777777" w:rsidTr="002F112D">
        <w:tc>
          <w:tcPr>
            <w:tcW w:w="2425" w:type="dxa"/>
          </w:tcPr>
          <w:p w14:paraId="15609987" w14:textId="35AB5F2C" w:rsidR="002F112D" w:rsidRDefault="002F112D">
            <w:r>
              <w:t>Debian 8.5</w:t>
            </w:r>
          </w:p>
        </w:tc>
        <w:tc>
          <w:tcPr>
            <w:tcW w:w="2752" w:type="dxa"/>
          </w:tcPr>
          <w:p w14:paraId="35EE822C" w14:textId="77777777" w:rsidR="002F112D" w:rsidRDefault="002F112D"/>
        </w:tc>
        <w:tc>
          <w:tcPr>
            <w:tcW w:w="2589" w:type="dxa"/>
          </w:tcPr>
          <w:p w14:paraId="1A049952" w14:textId="77777777" w:rsidR="002F112D" w:rsidRDefault="002F112D"/>
        </w:tc>
      </w:tr>
      <w:tr w:rsidR="002F112D" w14:paraId="639D6D74" w14:textId="77777777" w:rsidTr="002F112D">
        <w:tc>
          <w:tcPr>
            <w:tcW w:w="2425" w:type="dxa"/>
          </w:tcPr>
          <w:p w14:paraId="21D7118D" w14:textId="68AE8D0E" w:rsidR="002F112D" w:rsidRDefault="002F112D">
            <w:r>
              <w:t>Ubuntu 14</w:t>
            </w:r>
          </w:p>
        </w:tc>
        <w:tc>
          <w:tcPr>
            <w:tcW w:w="2752" w:type="dxa"/>
          </w:tcPr>
          <w:p w14:paraId="52C90CA3" w14:textId="77777777" w:rsidR="002F112D" w:rsidRDefault="002F112D"/>
        </w:tc>
        <w:tc>
          <w:tcPr>
            <w:tcW w:w="2589" w:type="dxa"/>
          </w:tcPr>
          <w:p w14:paraId="05F6AED2" w14:textId="77777777" w:rsidR="002F112D" w:rsidRDefault="002F112D"/>
        </w:tc>
      </w:tr>
      <w:tr w:rsidR="002F112D" w14:paraId="4AAA3947" w14:textId="77777777" w:rsidTr="002F112D">
        <w:tc>
          <w:tcPr>
            <w:tcW w:w="2425" w:type="dxa"/>
          </w:tcPr>
          <w:p w14:paraId="297CD9B4" w14:textId="3CF6859B" w:rsidR="002F112D" w:rsidRDefault="002F112D">
            <w:r>
              <w:t>2012 AD/DNS/DHCP</w:t>
            </w:r>
          </w:p>
        </w:tc>
        <w:tc>
          <w:tcPr>
            <w:tcW w:w="2752" w:type="dxa"/>
          </w:tcPr>
          <w:p w14:paraId="35B88AB5" w14:textId="77777777" w:rsidR="002F112D" w:rsidRDefault="002F112D"/>
        </w:tc>
        <w:tc>
          <w:tcPr>
            <w:tcW w:w="2589" w:type="dxa"/>
          </w:tcPr>
          <w:p w14:paraId="03AE2410" w14:textId="77777777" w:rsidR="002F112D" w:rsidRDefault="002F112D"/>
        </w:tc>
      </w:tr>
      <w:tr w:rsidR="002F112D" w14:paraId="70458905" w14:textId="77777777" w:rsidTr="002F112D">
        <w:tc>
          <w:tcPr>
            <w:tcW w:w="2425" w:type="dxa"/>
          </w:tcPr>
          <w:p w14:paraId="7F642CDC" w14:textId="001A9747" w:rsidR="002F112D" w:rsidRDefault="002F112D">
            <w:r>
              <w:t>Ubuntu Workstation</w:t>
            </w:r>
          </w:p>
        </w:tc>
        <w:tc>
          <w:tcPr>
            <w:tcW w:w="2752" w:type="dxa"/>
          </w:tcPr>
          <w:p w14:paraId="4119EC7B" w14:textId="77777777" w:rsidR="002F112D" w:rsidRDefault="002F112D"/>
        </w:tc>
        <w:tc>
          <w:tcPr>
            <w:tcW w:w="2589" w:type="dxa"/>
          </w:tcPr>
          <w:p w14:paraId="1A920E91" w14:textId="77777777" w:rsidR="002F112D" w:rsidRDefault="002F112D"/>
        </w:tc>
      </w:tr>
      <w:tr w:rsidR="002F112D" w14:paraId="1EBDFC6A" w14:textId="77777777" w:rsidTr="002F112D">
        <w:tc>
          <w:tcPr>
            <w:tcW w:w="2425" w:type="dxa"/>
          </w:tcPr>
          <w:p w14:paraId="36A6756F" w14:textId="50D8F83A" w:rsidR="002F112D" w:rsidRDefault="002F112D">
            <w:r>
              <w:t>Splunk</w:t>
            </w:r>
          </w:p>
        </w:tc>
        <w:tc>
          <w:tcPr>
            <w:tcW w:w="2752" w:type="dxa"/>
          </w:tcPr>
          <w:p w14:paraId="2AF3FD77" w14:textId="77777777" w:rsidR="002F112D" w:rsidRDefault="002F112D"/>
        </w:tc>
        <w:tc>
          <w:tcPr>
            <w:tcW w:w="2589" w:type="dxa"/>
          </w:tcPr>
          <w:p w14:paraId="6D4F8569" w14:textId="77777777" w:rsidR="002F112D" w:rsidRDefault="002F112D"/>
        </w:tc>
      </w:tr>
      <w:tr w:rsidR="002F112D" w14:paraId="1DEC2E42" w14:textId="77777777" w:rsidTr="002F112D">
        <w:tc>
          <w:tcPr>
            <w:tcW w:w="2425" w:type="dxa"/>
          </w:tcPr>
          <w:p w14:paraId="2F6C3D90" w14:textId="0BDFB420" w:rsidR="002F112D" w:rsidRDefault="002F112D">
            <w:r>
              <w:t>CentOS</w:t>
            </w:r>
          </w:p>
        </w:tc>
        <w:tc>
          <w:tcPr>
            <w:tcW w:w="2752" w:type="dxa"/>
          </w:tcPr>
          <w:p w14:paraId="66828D09" w14:textId="77777777" w:rsidR="002F112D" w:rsidRDefault="002F112D"/>
        </w:tc>
        <w:tc>
          <w:tcPr>
            <w:tcW w:w="2589" w:type="dxa"/>
          </w:tcPr>
          <w:p w14:paraId="3969764D" w14:textId="77777777" w:rsidR="002F112D" w:rsidRDefault="002F112D"/>
        </w:tc>
      </w:tr>
      <w:tr w:rsidR="002F112D" w14:paraId="6AF7867B" w14:textId="77777777" w:rsidTr="002F112D">
        <w:tc>
          <w:tcPr>
            <w:tcW w:w="2425" w:type="dxa"/>
          </w:tcPr>
          <w:p w14:paraId="7CB52646" w14:textId="682BC5DE" w:rsidR="002F112D" w:rsidRDefault="002F112D">
            <w:r>
              <w:t>Fedora</w:t>
            </w:r>
          </w:p>
        </w:tc>
        <w:tc>
          <w:tcPr>
            <w:tcW w:w="2752" w:type="dxa"/>
          </w:tcPr>
          <w:p w14:paraId="4C8A4BDB" w14:textId="77777777" w:rsidR="002F112D" w:rsidRDefault="002F112D"/>
        </w:tc>
        <w:tc>
          <w:tcPr>
            <w:tcW w:w="2589" w:type="dxa"/>
          </w:tcPr>
          <w:p w14:paraId="708CF748" w14:textId="77777777" w:rsidR="002F112D" w:rsidRDefault="002F112D"/>
        </w:tc>
      </w:tr>
    </w:tbl>
    <w:p w14:paraId="60F80330" w14:textId="5D7CDF31" w:rsidR="008678F9" w:rsidRDefault="008678F9"/>
    <w:p w14:paraId="1A8B4BA5" w14:textId="645768DD" w:rsidR="00A545F2" w:rsidRPr="00D138F2" w:rsidRDefault="00A545F2">
      <w:r>
        <w:t xml:space="preserve">Image 1: </w:t>
      </w:r>
      <w:r w:rsidRPr="00A545F2">
        <w:rPr>
          <w:i/>
          <w:iCs/>
        </w:rPr>
        <w:t>machine name</w:t>
      </w:r>
      <w:r>
        <w:t xml:space="preserve"> running </w:t>
      </w:r>
      <w:r w:rsidRPr="00A545F2">
        <w:rPr>
          <w:i/>
          <w:iCs/>
        </w:rPr>
        <w:t>tool name</w:t>
      </w:r>
      <w:r>
        <w:t xml:space="preserve"> to trace the average amount of traffic. </w:t>
      </w:r>
    </w:p>
    <w:sectPr w:rsidR="00A545F2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FDDA" w14:textId="77777777" w:rsidR="007D0E6D" w:rsidRDefault="007D0E6D">
      <w:pPr>
        <w:spacing w:after="0" w:line="240" w:lineRule="auto"/>
      </w:pPr>
      <w:r>
        <w:separator/>
      </w:r>
    </w:p>
  </w:endnote>
  <w:endnote w:type="continuationSeparator" w:id="0">
    <w:p w14:paraId="714A1478" w14:textId="77777777" w:rsidR="007D0E6D" w:rsidRDefault="007D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47DA7143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F4F9" w14:textId="77777777" w:rsidR="007D0E6D" w:rsidRDefault="007D0E6D">
      <w:pPr>
        <w:spacing w:after="0" w:line="240" w:lineRule="auto"/>
      </w:pPr>
      <w:r>
        <w:separator/>
      </w:r>
    </w:p>
  </w:footnote>
  <w:footnote w:type="continuationSeparator" w:id="0">
    <w:p w14:paraId="78572313" w14:textId="77777777" w:rsidR="007D0E6D" w:rsidRDefault="007D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D6658"/>
    <w:rsid w:val="0016683A"/>
    <w:rsid w:val="002F112D"/>
    <w:rsid w:val="00347EC1"/>
    <w:rsid w:val="003D385B"/>
    <w:rsid w:val="00671352"/>
    <w:rsid w:val="006B4BCF"/>
    <w:rsid w:val="00756B5A"/>
    <w:rsid w:val="007A7AE2"/>
    <w:rsid w:val="007B6842"/>
    <w:rsid w:val="007D0E6D"/>
    <w:rsid w:val="008678F9"/>
    <w:rsid w:val="008F37D1"/>
    <w:rsid w:val="00952DCA"/>
    <w:rsid w:val="00A545F2"/>
    <w:rsid w:val="00A61DF0"/>
    <w:rsid w:val="00A72749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4733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4733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54733A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4733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54733A"/>
    <w:rsid w:val="00B36131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2023-01-20T01:02:00Z</dcterms:created>
  <dcterms:modified xsi:type="dcterms:W3CDTF">2023-01-20T01:03:00Z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