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7920.0" w:type="dxa"/>
        <w:jc w:val="left"/>
        <w:tblInd w:w="-144.0" w:type="dxa"/>
        <w:tblBorders>
          <w:top w:color="000000" w:space="0" w:sz="0" w:val="nil"/>
          <w:left w:color="000000" w:space="0" w:sz="0" w:val="nil"/>
          <w:bottom w:color="cccccc" w:space="0" w:sz="8" w:val="single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7920"/>
        <w:tblGridChange w:id="0">
          <w:tblGrid>
            <w:gridCol w:w="7920"/>
          </w:tblGrid>
        </w:tblGridChange>
      </w:tblGrid>
      <w:tr>
        <w:trPr>
          <w:cantSplit w:val="0"/>
          <w:trHeight w:val="1173" w:hRule="atLeast"/>
          <w:tblHeader w:val="0"/>
        </w:trPr>
        <w:tc>
          <w:tcPr>
            <w:tcBorders>
              <w:bottom w:color="cccccc" w:space="0" w:sz="8" w:val="single"/>
            </w:tcBorders>
          </w:tcPr>
          <w:p w:rsidR="00000000" w:rsidDel="00000000" w:rsidP="00000000" w:rsidRDefault="00000000" w:rsidRPr="00000000" w14:paraId="00000005">
            <w:pPr>
              <w:spacing w:after="120" w:line="240" w:lineRule="auto"/>
              <w:rPr>
                <w:rFonts w:ascii="Garamond" w:cs="Garamond" w:eastAsia="Garamond" w:hAnsi="Garamond"/>
                <w:color w:val="28606e"/>
                <w:sz w:val="56"/>
                <w:szCs w:val="56"/>
              </w:rPr>
            </w:pPr>
            <w:r w:rsidDel="00000000" w:rsidR="00000000" w:rsidRPr="00000000">
              <w:rPr>
                <w:rFonts w:ascii="Garamond" w:cs="Garamond" w:eastAsia="Garamond" w:hAnsi="Garamond"/>
                <w:color w:val="28606e"/>
                <w:sz w:val="56"/>
                <w:szCs w:val="56"/>
                <w:rtl w:val="0"/>
              </w:rPr>
              <w:t xml:space="preserve">Team #14</w:t>
            </w:r>
          </w:p>
        </w:tc>
      </w:tr>
      <w:tr>
        <w:trPr>
          <w:cantSplit w:val="0"/>
          <w:trHeight w:val="1325" w:hRule="atLeast"/>
          <w:tblHeader w:val="0"/>
        </w:trPr>
        <w:tc>
          <w:tcPr>
            <w:tcBorders>
              <w:top w:color="cccccc" w:space="0" w:sz="8" w:val="single"/>
              <w:bottom w:color="000000" w:space="0" w:sz="0" w:val="nil"/>
            </w:tcBorders>
          </w:tcPr>
          <w:p w:rsidR="00000000" w:rsidDel="00000000" w:rsidP="00000000" w:rsidRDefault="00000000" w:rsidRPr="00000000" w14:paraId="00000006">
            <w:pPr>
              <w:spacing w:line="240" w:lineRule="auto"/>
              <w:rPr>
                <w:rFonts w:ascii="Garamond" w:cs="Garamond" w:eastAsia="Garamond" w:hAnsi="Garamond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pStyle w:val="Heading1"/>
        <w:spacing w:after="0" w:before="0" w:line="240" w:lineRule="auto"/>
        <w:rPr>
          <w:rFonts w:ascii="Calibri" w:cs="Calibri" w:eastAsia="Calibri" w:hAnsi="Calibri"/>
          <w:color w:val="333333"/>
          <w:sz w:val="48"/>
          <w:szCs w:val="48"/>
        </w:rPr>
      </w:pPr>
      <w:r w:rsidDel="00000000" w:rsidR="00000000" w:rsidRPr="00000000">
        <w:rPr>
          <w:rFonts w:ascii="Calibri" w:cs="Calibri" w:eastAsia="Calibri" w:hAnsi="Calibri"/>
          <w:color w:val="333333"/>
          <w:sz w:val="48"/>
          <w:szCs w:val="48"/>
          <w:rtl w:val="0"/>
        </w:rPr>
        <w:t xml:space="preserve">Memorandum</w:t>
      </w:r>
    </w:p>
    <w:p w:rsidR="00000000" w:rsidDel="00000000" w:rsidP="00000000" w:rsidRDefault="00000000" w:rsidRPr="00000000" w14:paraId="00000008">
      <w:pPr>
        <w:spacing w:before="360" w:line="288" w:lineRule="auto"/>
        <w:rPr>
          <w:rFonts w:ascii="Calibri" w:cs="Calibri" w:eastAsia="Calibri" w:hAnsi="Calibri"/>
          <w:color w:val="595959"/>
        </w:rPr>
      </w:pPr>
      <w:r w:rsidDel="00000000" w:rsidR="00000000" w:rsidRPr="00000000">
        <w:rPr>
          <w:rFonts w:ascii="Calibri" w:cs="Calibri" w:eastAsia="Calibri" w:hAnsi="Calibri"/>
          <w:color w:val="595959"/>
          <w:rtl w:val="0"/>
        </w:rPr>
        <w:t xml:space="preserve">To: Management</w:t>
      </w:r>
    </w:p>
    <w:p w:rsidR="00000000" w:rsidDel="00000000" w:rsidP="00000000" w:rsidRDefault="00000000" w:rsidRPr="00000000" w14:paraId="00000009">
      <w:pPr>
        <w:spacing w:line="288" w:lineRule="auto"/>
        <w:rPr>
          <w:rFonts w:ascii="Calibri" w:cs="Calibri" w:eastAsia="Calibri" w:hAnsi="Calibri"/>
          <w:color w:val="595959"/>
        </w:rPr>
      </w:pPr>
      <w:r w:rsidDel="00000000" w:rsidR="00000000" w:rsidRPr="00000000">
        <w:rPr>
          <w:rFonts w:ascii="Calibri" w:cs="Calibri" w:eastAsia="Calibri" w:hAnsi="Calibri"/>
          <w:color w:val="595959"/>
          <w:rtl w:val="0"/>
        </w:rPr>
        <w:t xml:space="preserve">From: Team #14</w:t>
      </w:r>
    </w:p>
    <w:p w:rsidR="00000000" w:rsidDel="00000000" w:rsidP="00000000" w:rsidRDefault="00000000" w:rsidRPr="00000000" w14:paraId="0000000A">
      <w:pPr>
        <w:spacing w:line="288" w:lineRule="auto"/>
        <w:rPr>
          <w:rFonts w:ascii="Calibri" w:cs="Calibri" w:eastAsia="Calibri" w:hAnsi="Calibri"/>
          <w:color w:val="595959"/>
        </w:rPr>
      </w:pPr>
      <w:r w:rsidDel="00000000" w:rsidR="00000000" w:rsidRPr="00000000">
        <w:rPr>
          <w:rFonts w:ascii="Calibri" w:cs="Calibri" w:eastAsia="Calibri" w:hAnsi="Calibri"/>
          <w:color w:val="595959"/>
          <w:rtl w:val="0"/>
        </w:rPr>
        <w:t xml:space="preserve">Date: February 18, 2023</w:t>
      </w:r>
    </w:p>
    <w:p w:rsidR="00000000" w:rsidDel="00000000" w:rsidP="00000000" w:rsidRDefault="00000000" w:rsidRPr="00000000" w14:paraId="0000000B">
      <w:pPr>
        <w:spacing w:after="360" w:line="288" w:lineRule="auto"/>
        <w:rPr>
          <w:rFonts w:ascii="Calibri" w:cs="Calibri" w:eastAsia="Calibri" w:hAnsi="Calibri"/>
          <w:color w:val="595959"/>
        </w:rPr>
      </w:pPr>
      <w:r w:rsidDel="00000000" w:rsidR="00000000" w:rsidRPr="00000000">
        <w:rPr>
          <w:rFonts w:ascii="Calibri" w:cs="Calibri" w:eastAsia="Calibri" w:hAnsi="Calibri"/>
          <w:color w:val="595959"/>
          <w:rtl w:val="0"/>
        </w:rPr>
        <w:t xml:space="preserve">Subject: Internal Services Evaluation</w:t>
      </w:r>
    </w:p>
    <w:p w:rsidR="00000000" w:rsidDel="00000000" w:rsidP="00000000" w:rsidRDefault="00000000" w:rsidRPr="00000000" w14:paraId="0000000C">
      <w:pPr>
        <w:spacing w:after="240" w:line="288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We have completed an assessment of the network services that are being offered on each internal server using a software tool called Nmap. Nmap is an open source utility used for network discovery and security auditing</w:t>
      </w:r>
    </w:p>
    <w:p w:rsidR="00000000" w:rsidDel="00000000" w:rsidP="00000000" w:rsidRDefault="00000000" w:rsidRPr="00000000" w14:paraId="0000000D">
      <w:pPr>
        <w:spacing w:after="240" w:line="288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With the Nmap scan complete, we have discovered the following network services that are being offered on each internal server, as outlined in the table below. For each server, I have listed the host name, host IP address, the protocol, port number, and the application description.</w:t>
      </w:r>
    </w:p>
    <w:p w:rsidR="00000000" w:rsidDel="00000000" w:rsidP="00000000" w:rsidRDefault="00000000" w:rsidRPr="00000000" w14:paraId="0000000E">
      <w:pPr>
        <w:spacing w:after="240" w:line="288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line="288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Sincerely,</w:t>
        <w:br w:type="textWrapping"/>
        <w:t xml:space="preserve">Team 14</w:t>
      </w:r>
    </w:p>
    <w:p w:rsidR="00000000" w:rsidDel="00000000" w:rsidP="00000000" w:rsidRDefault="00000000" w:rsidRPr="00000000" w14:paraId="00000010">
      <w:pPr>
        <w:spacing w:after="240" w:line="288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line="288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Here are the results of the assessment:</w:t>
      </w:r>
    </w:p>
    <w:p w:rsidR="00000000" w:rsidDel="00000000" w:rsidP="00000000" w:rsidRDefault="00000000" w:rsidRPr="00000000" w14:paraId="00000012">
      <w:pPr>
        <w:spacing w:after="240" w:line="288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line="288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rHeight w:val="2634.583740234375" w:hRule="atLeast"/>
          <w:tblHeader w:val="0"/>
        </w:trPr>
        <w:tc>
          <w:tcPr>
            <w:tcBorders>
              <w:top w:color="d9d9e3" w:space="0" w:sz="6" w:val="single"/>
              <w:left w:color="d9d9e3" w:space="0" w:sz="6" w:val="single"/>
              <w:bottom w:color="d1d5db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spacing w:after="380" w:before="380" w:line="240" w:lineRule="auto"/>
              <w:jc w:val="center"/>
              <w:rPr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Host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spacing w:after="380" w:before="380" w:line="240" w:lineRule="auto"/>
              <w:jc w:val="center"/>
              <w:rPr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Host IP Address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spacing w:after="380" w:before="380" w:line="240" w:lineRule="auto"/>
              <w:jc w:val="center"/>
              <w:rPr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Protocol/</w:t>
              <w:br w:type="textWrapping"/>
              <w:t xml:space="preserve">Port 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spacing w:after="380" w:before="380" w:line="240" w:lineRule="auto"/>
              <w:jc w:val="center"/>
              <w:rPr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Application 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9d9e3" w:space="0" w:sz="6" w:val="single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spacing w:after="380" w:before="380" w:line="240" w:lineRule="auto"/>
              <w:jc w:val="center"/>
              <w:rPr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Assessment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34.583740234375" w:hRule="atLeast"/>
          <w:tblHeader w:val="0"/>
        </w:trPr>
        <w:tc>
          <w:tcPr>
            <w:tcBorders>
              <w:top w:color="d1d5db" w:space="0" w:sz="8" w:val="single"/>
              <w:left w:color="d1d5db" w:space="0" w:sz="8" w:val="single"/>
              <w:bottom w:color="d1d5db" w:space="0" w:sz="8" w:val="single"/>
              <w:right w:color="d1d5db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spacing w:after="380" w:before="380" w:lineRule="auto"/>
              <w:jc w:val="center"/>
              <w:rPr>
                <w:b w:val="1"/>
                <w:sz w:val="23"/>
                <w:szCs w:val="23"/>
              </w:rPr>
            </w:pPr>
            <w:r w:rsidDel="00000000" w:rsidR="00000000" w:rsidRPr="00000000">
              <w:rPr>
                <w:b w:val="1"/>
                <w:sz w:val="23"/>
                <w:szCs w:val="23"/>
                <w:rtl w:val="0"/>
              </w:rPr>
              <w:t xml:space="preserve">2016 Docker/</w:t>
              <w:br w:type="textWrapping"/>
              <w:t xml:space="preserve">Remote</w:t>
            </w:r>
            <w:r w:rsidDel="00000000" w:rsidR="00000000" w:rsidRPr="00000000">
              <w:rPr>
                <w:b w:val="1"/>
                <w:sz w:val="23"/>
                <w:szCs w:val="23"/>
              </w:rPr>
              <w:drawing>
                <wp:inline distB="114300" distT="114300" distL="114300" distR="114300">
                  <wp:extent cx="1047750" cy="203200"/>
                  <wp:effectExtent b="0" l="0" r="0" t="0"/>
                  <wp:docPr id="5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7750" cy="203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d1d5db" w:space="0" w:sz="8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spacing w:after="380" w:before="380" w:lineRule="auto"/>
              <w:jc w:val="center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Local IP:</w:t>
              <w:br w:type="textWrapping"/>
              <w:t xml:space="preserve">172.20.240.10</w:t>
              <w:br w:type="textWrapping"/>
              <w:br w:type="textWrapping"/>
              <w:t xml:space="preserve">Public IP:</w:t>
              <w:br w:type="textWrapping"/>
              <w:t xml:space="preserve">172.25.20.34.97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spacing w:after="380" w:before="380" w:line="240" w:lineRule="auto"/>
              <w:jc w:val="center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spacing w:after="380" w:before="380" w:line="240" w:lineRule="auto"/>
              <w:jc w:val="center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spacing w:after="380" w:before="380" w:line="240" w:lineRule="auto"/>
              <w:jc w:val="center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34.583740234375" w:hRule="atLeast"/>
          <w:tblHeader w:val="0"/>
        </w:trPr>
        <w:tc>
          <w:tcPr>
            <w:tcBorders>
              <w:top w:color="d1d5db" w:space="0" w:sz="8" w:val="single"/>
              <w:left w:color="d1d5db" w:space="0" w:sz="8" w:val="single"/>
              <w:bottom w:color="d1d5db" w:space="0" w:sz="8" w:val="single"/>
              <w:right w:color="d1d5db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spacing w:after="380" w:before="380" w:lineRule="auto"/>
              <w:jc w:val="center"/>
              <w:rPr>
                <w:b w:val="1"/>
                <w:sz w:val="23"/>
                <w:szCs w:val="23"/>
              </w:rPr>
            </w:pPr>
            <w:r w:rsidDel="00000000" w:rsidR="00000000" w:rsidRPr="00000000">
              <w:rPr>
                <w:b w:val="1"/>
                <w:sz w:val="23"/>
                <w:szCs w:val="23"/>
                <w:rtl w:val="0"/>
              </w:rPr>
              <w:t xml:space="preserve">Debian 8.5 DNS/NTP</w:t>
            </w:r>
            <w:r w:rsidDel="00000000" w:rsidR="00000000" w:rsidRPr="00000000">
              <w:rPr>
                <w:b w:val="1"/>
                <w:sz w:val="23"/>
                <w:szCs w:val="23"/>
              </w:rPr>
              <w:drawing>
                <wp:inline distB="114300" distT="114300" distL="114300" distR="114300">
                  <wp:extent cx="509588" cy="712195"/>
                  <wp:effectExtent b="0" l="0" r="0" t="0"/>
                  <wp:docPr id="1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9588" cy="71219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d1d5db" w:space="0" w:sz="8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spacing w:after="380" w:before="380" w:lineRule="auto"/>
              <w:jc w:val="center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Local IP: 172.20.240.20</w:t>
            </w:r>
          </w:p>
          <w:p w:rsidR="00000000" w:rsidDel="00000000" w:rsidP="00000000" w:rsidRDefault="00000000" w:rsidRPr="00000000" w14:paraId="00000020">
            <w:pPr>
              <w:widowControl w:val="0"/>
              <w:spacing w:after="380" w:before="380" w:lineRule="auto"/>
              <w:jc w:val="center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Public IP:</w:t>
              <w:br w:type="textWrapping"/>
              <w:t xml:space="preserve">172.25.20.34.20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spacing w:after="380" w:before="380" w:line="240" w:lineRule="auto"/>
              <w:jc w:val="center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UDP/123 (Expected)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spacing w:after="380" w:before="380" w:line="240" w:lineRule="auto"/>
              <w:jc w:val="center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NTP Server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spacing w:after="380" w:before="380" w:line="240" w:lineRule="auto"/>
              <w:jc w:val="center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No remediation needed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34.583740234375" w:hRule="atLeast"/>
          <w:tblHeader w:val="0"/>
        </w:trPr>
        <w:tc>
          <w:tcPr>
            <w:tcBorders>
              <w:top w:color="d1d5db" w:space="0" w:sz="8" w:val="single"/>
              <w:left w:color="d1d5db" w:space="0" w:sz="8" w:val="single"/>
              <w:bottom w:color="d1d5db" w:space="0" w:sz="8" w:val="single"/>
              <w:right w:color="d1d5db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spacing w:after="380" w:before="380" w:lineRule="auto"/>
              <w:jc w:val="center"/>
              <w:rPr>
                <w:b w:val="1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d1d5db" w:space="0" w:sz="8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spacing w:after="380" w:before="380" w:line="240" w:lineRule="auto"/>
              <w:jc w:val="center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spacing w:after="380" w:before="380" w:line="240" w:lineRule="auto"/>
              <w:jc w:val="center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UDP/53 (Expected)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spacing w:after="380" w:before="380" w:line="240" w:lineRule="auto"/>
              <w:jc w:val="center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DNS Server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spacing w:after="380" w:before="380" w:line="240" w:lineRule="auto"/>
              <w:jc w:val="center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No remediation needed</w:t>
            </w:r>
          </w:p>
        </w:tc>
      </w:tr>
      <w:tr>
        <w:trPr>
          <w:cantSplit w:val="0"/>
          <w:trHeight w:val="2634.583740234375" w:hRule="atLeast"/>
          <w:tblHeader w:val="0"/>
        </w:trPr>
        <w:tc>
          <w:tcPr>
            <w:tcBorders>
              <w:top w:color="d1d5db" w:space="0" w:sz="8" w:val="single"/>
              <w:left w:color="d1d5db" w:space="0" w:sz="8" w:val="single"/>
              <w:bottom w:color="d1d5db" w:space="0" w:sz="8" w:val="single"/>
              <w:right w:color="d1d5db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spacing w:after="380" w:before="380" w:lineRule="auto"/>
              <w:jc w:val="center"/>
              <w:rPr>
                <w:b w:val="1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d1d5db" w:space="0" w:sz="8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spacing w:after="380" w:before="380" w:line="240" w:lineRule="auto"/>
              <w:jc w:val="center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widowControl w:val="0"/>
              <w:spacing w:after="380" w:before="380" w:line="240" w:lineRule="auto"/>
              <w:jc w:val="center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UDP/953 (Expected)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widowControl w:val="0"/>
              <w:spacing w:after="380" w:before="380" w:line="240" w:lineRule="auto"/>
              <w:jc w:val="center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DNS Server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widowControl w:val="0"/>
              <w:spacing w:after="380" w:before="380" w:line="240" w:lineRule="auto"/>
              <w:jc w:val="center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No remediation needed</w:t>
            </w:r>
          </w:p>
        </w:tc>
      </w:tr>
      <w:tr>
        <w:trPr>
          <w:cantSplit w:val="0"/>
          <w:trHeight w:val="2634.583740234375" w:hRule="atLeast"/>
          <w:tblHeader w:val="0"/>
        </w:trPr>
        <w:tc>
          <w:tcPr>
            <w:tcBorders>
              <w:top w:color="d1d5db" w:space="0" w:sz="8" w:val="single"/>
              <w:left w:color="d1d5db" w:space="0" w:sz="8" w:val="single"/>
              <w:bottom w:color="d1d5db" w:space="0" w:sz="8" w:val="single"/>
              <w:right w:color="d1d5db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widowControl w:val="0"/>
              <w:spacing w:after="380" w:before="380" w:lineRule="auto"/>
              <w:jc w:val="center"/>
              <w:rPr>
                <w:b w:val="1"/>
                <w:sz w:val="23"/>
                <w:szCs w:val="23"/>
              </w:rPr>
            </w:pPr>
            <w:r w:rsidDel="00000000" w:rsidR="00000000" w:rsidRPr="00000000">
              <w:rPr>
                <w:b w:val="1"/>
                <w:sz w:val="23"/>
                <w:szCs w:val="23"/>
                <w:rtl w:val="0"/>
              </w:rPr>
              <w:t xml:space="preserve">Ubuntu 14 Web</w:t>
            </w:r>
            <w:r w:rsidDel="00000000" w:rsidR="00000000" w:rsidRPr="00000000">
              <w:rPr>
                <w:b w:val="1"/>
                <w:sz w:val="23"/>
                <w:szCs w:val="23"/>
              </w:rPr>
              <w:drawing>
                <wp:inline distB="114300" distT="114300" distL="114300" distR="114300">
                  <wp:extent cx="790575" cy="279400"/>
                  <wp:effectExtent b="0" l="0" r="0" t="0"/>
                  <wp:docPr id="6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0575" cy="279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d1d5db" w:space="0" w:sz="8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widowControl w:val="0"/>
              <w:spacing w:after="380" w:before="380" w:lineRule="auto"/>
              <w:jc w:val="center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Local IP: 172.20.242.10</w:t>
            </w:r>
          </w:p>
          <w:p w:rsidR="00000000" w:rsidDel="00000000" w:rsidP="00000000" w:rsidRDefault="00000000" w:rsidRPr="00000000" w14:paraId="00000030">
            <w:pPr>
              <w:widowControl w:val="0"/>
              <w:spacing w:after="380" w:before="380" w:lineRule="auto"/>
              <w:jc w:val="center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Public IP: 172.25.20.34.23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widowControl w:val="0"/>
              <w:spacing w:after="380" w:before="380" w:line="240" w:lineRule="auto"/>
              <w:jc w:val="center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widowControl w:val="0"/>
              <w:spacing w:after="380" w:before="380" w:line="240" w:lineRule="auto"/>
              <w:jc w:val="center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widowControl w:val="0"/>
              <w:spacing w:after="380" w:before="380" w:line="240" w:lineRule="auto"/>
              <w:jc w:val="center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34.583740234375" w:hRule="atLeast"/>
          <w:tblHeader w:val="0"/>
        </w:trPr>
        <w:tc>
          <w:tcPr>
            <w:tcBorders>
              <w:top w:color="d1d5db" w:space="0" w:sz="8" w:val="single"/>
              <w:left w:color="d1d5db" w:space="0" w:sz="8" w:val="single"/>
              <w:bottom w:color="d1d5db" w:space="0" w:sz="8" w:val="single"/>
              <w:right w:color="d1d5db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widowControl w:val="0"/>
              <w:spacing w:after="380" w:before="380" w:lineRule="auto"/>
              <w:jc w:val="center"/>
              <w:rPr>
                <w:b w:val="1"/>
                <w:sz w:val="23"/>
                <w:szCs w:val="23"/>
              </w:rPr>
            </w:pPr>
            <w:r w:rsidDel="00000000" w:rsidR="00000000" w:rsidRPr="00000000">
              <w:rPr>
                <w:b w:val="1"/>
                <w:sz w:val="23"/>
                <w:szCs w:val="23"/>
                <w:rtl w:val="0"/>
              </w:rPr>
              <w:t xml:space="preserve">2012 AD/DNS/DHCP</w:t>
            </w:r>
            <w:r w:rsidDel="00000000" w:rsidR="00000000" w:rsidRPr="00000000">
              <w:rPr>
                <w:b w:val="1"/>
                <w:sz w:val="23"/>
                <w:szCs w:val="23"/>
              </w:rPr>
              <w:drawing>
                <wp:inline distB="114300" distT="114300" distL="114300" distR="114300">
                  <wp:extent cx="1047750" cy="190500"/>
                  <wp:effectExtent b="0" l="0" r="0" t="0"/>
                  <wp:docPr id="7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7750" cy="190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d1d5db" w:space="0" w:sz="8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widowControl w:val="0"/>
              <w:spacing w:after="380" w:before="380" w:lineRule="auto"/>
              <w:jc w:val="center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Local IP: 172.20.242.200</w:t>
            </w:r>
          </w:p>
          <w:p w:rsidR="00000000" w:rsidDel="00000000" w:rsidP="00000000" w:rsidRDefault="00000000" w:rsidRPr="00000000" w14:paraId="00000036">
            <w:pPr>
              <w:widowControl w:val="0"/>
              <w:spacing w:after="380" w:before="380" w:lineRule="auto"/>
              <w:jc w:val="center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Public IP: 172.25.20.34.27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widowControl w:val="0"/>
              <w:spacing w:after="380" w:before="380" w:line="240" w:lineRule="auto"/>
              <w:jc w:val="center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UDP/123 (Expected?)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widowControl w:val="0"/>
              <w:spacing w:after="380" w:before="380" w:line="240" w:lineRule="auto"/>
              <w:jc w:val="center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NTP Server?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widowControl w:val="0"/>
              <w:spacing w:after="380" w:before="380" w:line="240" w:lineRule="auto"/>
              <w:jc w:val="center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No remediation needed</w:t>
            </w:r>
          </w:p>
        </w:tc>
      </w:tr>
      <w:tr>
        <w:trPr>
          <w:cantSplit w:val="0"/>
          <w:trHeight w:val="2634.583740234375" w:hRule="atLeast"/>
          <w:tblHeader w:val="0"/>
        </w:trPr>
        <w:tc>
          <w:tcPr>
            <w:tcBorders>
              <w:top w:color="d1d5db" w:space="0" w:sz="8" w:val="single"/>
              <w:left w:color="d1d5db" w:space="0" w:sz="8" w:val="single"/>
              <w:bottom w:color="d1d5db" w:space="0" w:sz="8" w:val="single"/>
              <w:right w:color="d1d5db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widowControl w:val="0"/>
              <w:spacing w:after="380" w:before="380" w:lineRule="auto"/>
              <w:jc w:val="center"/>
              <w:rPr>
                <w:b w:val="1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d1d5db" w:space="0" w:sz="8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widowControl w:val="0"/>
              <w:spacing w:after="380" w:before="380" w:line="240" w:lineRule="auto"/>
              <w:jc w:val="center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widowControl w:val="0"/>
              <w:spacing w:after="380" w:before="380" w:line="240" w:lineRule="auto"/>
              <w:jc w:val="center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TCP/389</w:t>
              <w:br w:type="textWrapping"/>
              <w:t xml:space="preserve">(Expected)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widowControl w:val="0"/>
              <w:spacing w:after="380" w:before="380" w:line="240" w:lineRule="auto"/>
              <w:jc w:val="center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AD Server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widowControl w:val="0"/>
              <w:spacing w:after="380" w:before="380" w:line="240" w:lineRule="auto"/>
              <w:jc w:val="center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No remediation needed</w:t>
            </w:r>
          </w:p>
        </w:tc>
      </w:tr>
      <w:tr>
        <w:trPr>
          <w:cantSplit w:val="0"/>
          <w:trHeight w:val="2634.583740234375" w:hRule="atLeast"/>
          <w:tblHeader w:val="0"/>
        </w:trPr>
        <w:tc>
          <w:tcPr>
            <w:tcBorders>
              <w:top w:color="d1d5db" w:space="0" w:sz="8" w:val="single"/>
              <w:left w:color="d1d5db" w:space="0" w:sz="8" w:val="single"/>
              <w:bottom w:color="d1d5db" w:space="0" w:sz="8" w:val="single"/>
              <w:right w:color="d1d5db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widowControl w:val="0"/>
              <w:spacing w:after="380" w:before="380" w:lineRule="auto"/>
              <w:jc w:val="center"/>
              <w:rPr>
                <w:b w:val="1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d1d5db" w:space="0" w:sz="8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widowControl w:val="0"/>
              <w:spacing w:after="380" w:before="380" w:line="240" w:lineRule="auto"/>
              <w:jc w:val="center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widowControl w:val="0"/>
              <w:spacing w:after="380" w:before="380" w:line="240" w:lineRule="auto"/>
              <w:jc w:val="center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UDP/67 (Expected)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widowControl w:val="0"/>
              <w:spacing w:after="380" w:before="380" w:line="240" w:lineRule="auto"/>
              <w:jc w:val="center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DHCP Server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widowControl w:val="0"/>
              <w:spacing w:after="380" w:before="380" w:line="240" w:lineRule="auto"/>
              <w:jc w:val="center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No remediation needed</w:t>
            </w:r>
          </w:p>
        </w:tc>
      </w:tr>
      <w:tr>
        <w:trPr>
          <w:cantSplit w:val="0"/>
          <w:trHeight w:val="2634.583740234375" w:hRule="atLeast"/>
          <w:tblHeader w:val="0"/>
        </w:trPr>
        <w:tc>
          <w:tcPr>
            <w:tcBorders>
              <w:top w:color="d1d5db" w:space="0" w:sz="8" w:val="single"/>
              <w:left w:color="d1d5db" w:space="0" w:sz="8" w:val="single"/>
              <w:bottom w:color="d1d5db" w:space="0" w:sz="8" w:val="single"/>
              <w:right w:color="d1d5db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widowControl w:val="0"/>
              <w:spacing w:after="380" w:before="380" w:lineRule="auto"/>
              <w:jc w:val="center"/>
              <w:rPr>
                <w:b w:val="1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d1d5db" w:space="0" w:sz="8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widowControl w:val="0"/>
              <w:spacing w:after="380" w:before="380" w:line="240" w:lineRule="auto"/>
              <w:jc w:val="center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widowControl w:val="0"/>
              <w:spacing w:after="380" w:before="380" w:line="240" w:lineRule="auto"/>
              <w:jc w:val="center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UDP/53 (Expected)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widowControl w:val="0"/>
              <w:spacing w:after="380" w:before="380" w:line="240" w:lineRule="auto"/>
              <w:jc w:val="center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DNS Server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widowControl w:val="0"/>
              <w:spacing w:after="380" w:before="380" w:line="240" w:lineRule="auto"/>
              <w:jc w:val="center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No remediation needed</w:t>
            </w:r>
          </w:p>
        </w:tc>
      </w:tr>
      <w:tr>
        <w:trPr>
          <w:cantSplit w:val="0"/>
          <w:trHeight w:val="2634.583740234375" w:hRule="atLeast"/>
          <w:tblHeader w:val="0"/>
        </w:trPr>
        <w:tc>
          <w:tcPr>
            <w:tcBorders>
              <w:top w:color="d1d5db" w:space="0" w:sz="8" w:val="single"/>
              <w:left w:color="d1d5db" w:space="0" w:sz="8" w:val="single"/>
              <w:bottom w:color="d1d5db" w:space="0" w:sz="8" w:val="single"/>
              <w:right w:color="d1d5db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widowControl w:val="0"/>
              <w:spacing w:after="380" w:before="380" w:lineRule="auto"/>
              <w:jc w:val="center"/>
              <w:rPr>
                <w:b w:val="1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d1d5db" w:space="0" w:sz="8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widowControl w:val="0"/>
              <w:spacing w:after="380" w:before="380" w:line="240" w:lineRule="auto"/>
              <w:jc w:val="center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widowControl w:val="0"/>
              <w:spacing w:after="380" w:before="380" w:line="240" w:lineRule="auto"/>
              <w:jc w:val="center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TCP/3268 (Expected)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widowControl w:val="0"/>
              <w:spacing w:after="380" w:before="380" w:line="240" w:lineRule="auto"/>
              <w:jc w:val="center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AD Server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widowControl w:val="0"/>
              <w:spacing w:after="380" w:before="380" w:line="240" w:lineRule="auto"/>
              <w:jc w:val="center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No remediation needed</w:t>
            </w:r>
          </w:p>
        </w:tc>
      </w:tr>
      <w:tr>
        <w:trPr>
          <w:cantSplit w:val="0"/>
          <w:trHeight w:val="2634.583740234375" w:hRule="atLeast"/>
          <w:tblHeader w:val="0"/>
        </w:trPr>
        <w:tc>
          <w:tcPr>
            <w:tcBorders>
              <w:top w:color="d1d5db" w:space="0" w:sz="8" w:val="single"/>
              <w:left w:color="d1d5db" w:space="0" w:sz="8" w:val="single"/>
              <w:bottom w:color="d1d5db" w:space="0" w:sz="8" w:val="single"/>
              <w:right w:color="d1d5db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widowControl w:val="0"/>
              <w:spacing w:after="380" w:before="380" w:lineRule="auto"/>
              <w:jc w:val="center"/>
              <w:rPr>
                <w:b w:val="1"/>
                <w:sz w:val="23"/>
                <w:szCs w:val="23"/>
              </w:rPr>
            </w:pPr>
            <w:r w:rsidDel="00000000" w:rsidR="00000000" w:rsidRPr="00000000">
              <w:rPr>
                <w:b w:val="1"/>
                <w:sz w:val="23"/>
                <w:szCs w:val="23"/>
                <w:rtl w:val="0"/>
              </w:rPr>
              <w:t xml:space="preserve">Ubuntu Wkst</w:t>
            </w:r>
            <w:r w:rsidDel="00000000" w:rsidR="00000000" w:rsidRPr="00000000">
              <w:rPr>
                <w:b w:val="1"/>
                <w:sz w:val="23"/>
                <w:szCs w:val="23"/>
              </w:rPr>
              <w:drawing>
                <wp:inline distB="114300" distT="114300" distL="114300" distR="114300">
                  <wp:extent cx="790575" cy="279400"/>
                  <wp:effectExtent b="0" l="0" r="0" t="0"/>
                  <wp:docPr id="4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0575" cy="279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d1d5db" w:space="0" w:sz="8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widowControl w:val="0"/>
              <w:spacing w:after="380" w:before="380" w:lineRule="auto"/>
              <w:jc w:val="center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DHCP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widowControl w:val="0"/>
              <w:spacing w:after="380" w:before="380" w:line="240" w:lineRule="auto"/>
              <w:jc w:val="center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widowControl w:val="0"/>
              <w:spacing w:after="380" w:before="380" w:line="240" w:lineRule="auto"/>
              <w:jc w:val="center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N/A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widowControl w:val="0"/>
              <w:spacing w:after="380" w:before="380" w:line="240" w:lineRule="auto"/>
              <w:jc w:val="center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N/A</w:t>
            </w:r>
          </w:p>
        </w:tc>
      </w:tr>
      <w:tr>
        <w:trPr>
          <w:cantSplit w:val="0"/>
          <w:trHeight w:val="2634.583740234375" w:hRule="atLeast"/>
          <w:tblHeader w:val="0"/>
        </w:trPr>
        <w:tc>
          <w:tcPr>
            <w:tcBorders>
              <w:top w:color="d1d5db" w:space="0" w:sz="8" w:val="single"/>
              <w:left w:color="d1d5db" w:space="0" w:sz="8" w:val="single"/>
              <w:bottom w:color="d1d5db" w:space="0" w:sz="8" w:val="single"/>
              <w:right w:color="d1d5db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widowControl w:val="0"/>
              <w:spacing w:after="380" w:before="380" w:lineRule="auto"/>
              <w:jc w:val="center"/>
              <w:rPr>
                <w:b w:val="1"/>
                <w:sz w:val="23"/>
                <w:szCs w:val="23"/>
              </w:rPr>
            </w:pPr>
            <w:r w:rsidDel="00000000" w:rsidR="00000000" w:rsidRPr="00000000">
              <w:rPr>
                <w:b w:val="1"/>
                <w:sz w:val="23"/>
                <w:szCs w:val="23"/>
                <w:rtl w:val="0"/>
              </w:rPr>
              <w:t xml:space="preserve">Splunk</w:t>
            </w:r>
            <w:r w:rsidDel="00000000" w:rsidR="00000000" w:rsidRPr="00000000">
              <w:rPr>
                <w:b w:val="1"/>
                <w:sz w:val="23"/>
                <w:szCs w:val="23"/>
              </w:rPr>
              <w:drawing>
                <wp:inline distB="114300" distT="114300" distL="114300" distR="114300">
                  <wp:extent cx="790575" cy="49530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0575" cy="495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d1d5db" w:space="0" w:sz="8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widowControl w:val="0"/>
              <w:spacing w:after="380" w:before="380" w:lineRule="auto"/>
              <w:jc w:val="center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Local IP: 172.20.241.20</w:t>
            </w:r>
          </w:p>
          <w:p w:rsidR="00000000" w:rsidDel="00000000" w:rsidP="00000000" w:rsidRDefault="00000000" w:rsidRPr="00000000" w14:paraId="00000055">
            <w:pPr>
              <w:widowControl w:val="0"/>
              <w:spacing w:after="380" w:before="380" w:lineRule="auto"/>
              <w:jc w:val="center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Public IP: 172.25.20.34.9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widowControl w:val="0"/>
              <w:spacing w:after="380" w:before="380" w:line="240" w:lineRule="auto"/>
              <w:jc w:val="center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TCP/8000 (Expected)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widowControl w:val="0"/>
              <w:spacing w:after="380" w:before="380" w:line="240" w:lineRule="auto"/>
              <w:jc w:val="center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Web interface for Splunk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widowControl w:val="0"/>
              <w:spacing w:after="380" w:before="380" w:line="240" w:lineRule="auto"/>
              <w:jc w:val="center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No remediation needed</w:t>
            </w:r>
          </w:p>
        </w:tc>
      </w:tr>
      <w:tr>
        <w:trPr>
          <w:cantSplit w:val="0"/>
          <w:trHeight w:val="2610" w:hRule="atLeast"/>
          <w:tblHeader w:val="0"/>
        </w:trPr>
        <w:tc>
          <w:tcPr>
            <w:tcBorders>
              <w:top w:color="d1d5db" w:space="0" w:sz="8" w:val="single"/>
              <w:left w:color="d1d5db" w:space="0" w:sz="8" w:val="single"/>
              <w:bottom w:color="d1d5db" w:space="0" w:sz="8" w:val="single"/>
              <w:right w:color="d1d5db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widowControl w:val="0"/>
              <w:spacing w:after="380" w:before="380" w:lineRule="auto"/>
              <w:jc w:val="center"/>
              <w:rPr>
                <w:b w:val="1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d1d5db" w:space="0" w:sz="8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widowControl w:val="0"/>
              <w:spacing w:after="380" w:before="380" w:line="240" w:lineRule="auto"/>
              <w:jc w:val="center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widowControl w:val="0"/>
              <w:spacing w:after="380" w:before="380" w:line="240" w:lineRule="auto"/>
              <w:jc w:val="center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TCP/8089</w:t>
              <w:br w:type="textWrapping"/>
              <w:t xml:space="preserve">(Expected)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widowControl w:val="0"/>
              <w:spacing w:after="380" w:before="380" w:line="240" w:lineRule="auto"/>
              <w:jc w:val="center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Splunk Server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widowControl w:val="0"/>
              <w:spacing w:after="380" w:before="380" w:line="240" w:lineRule="auto"/>
              <w:jc w:val="center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No remediation needed</w:t>
            </w:r>
          </w:p>
        </w:tc>
      </w:tr>
      <w:tr>
        <w:trPr>
          <w:cantSplit w:val="0"/>
          <w:trHeight w:val="2610" w:hRule="atLeast"/>
          <w:tblHeader w:val="0"/>
        </w:trPr>
        <w:tc>
          <w:tcPr>
            <w:tcBorders>
              <w:top w:color="d1d5db" w:space="0" w:sz="8" w:val="single"/>
              <w:left w:color="d1d5db" w:space="0" w:sz="8" w:val="single"/>
              <w:bottom w:color="d1d5db" w:space="0" w:sz="8" w:val="single"/>
              <w:right w:color="d1d5db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widowControl w:val="0"/>
              <w:spacing w:after="380" w:before="380" w:lineRule="auto"/>
              <w:jc w:val="center"/>
              <w:rPr>
                <w:b w:val="1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d1d5db" w:space="0" w:sz="8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widowControl w:val="0"/>
              <w:spacing w:after="380" w:before="380" w:line="240" w:lineRule="auto"/>
              <w:jc w:val="center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widowControl w:val="0"/>
              <w:spacing w:after="380" w:before="380" w:line="240" w:lineRule="auto"/>
              <w:jc w:val="center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TCP/9997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widowControl w:val="0"/>
              <w:spacing w:after="380" w:before="380" w:line="240" w:lineRule="auto"/>
              <w:jc w:val="center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Splunk Server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widowControl w:val="0"/>
              <w:spacing w:after="380" w:before="380" w:line="240" w:lineRule="auto"/>
              <w:jc w:val="center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No remediation needed</w:t>
            </w:r>
          </w:p>
        </w:tc>
      </w:tr>
      <w:tr>
        <w:trPr>
          <w:cantSplit w:val="0"/>
          <w:trHeight w:val="2610" w:hRule="atLeast"/>
          <w:tblHeader w:val="0"/>
        </w:trPr>
        <w:tc>
          <w:tcPr>
            <w:tcBorders>
              <w:top w:color="d1d5db" w:space="0" w:sz="8" w:val="single"/>
              <w:left w:color="d1d5db" w:space="0" w:sz="8" w:val="single"/>
              <w:bottom w:color="d1d5db" w:space="0" w:sz="8" w:val="single"/>
              <w:right w:color="d1d5db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widowControl w:val="0"/>
              <w:spacing w:after="380" w:before="380" w:lineRule="auto"/>
              <w:jc w:val="center"/>
              <w:rPr>
                <w:b w:val="1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d1d5db" w:space="0" w:sz="8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widowControl w:val="0"/>
              <w:spacing w:after="380" w:before="380" w:line="240" w:lineRule="auto"/>
              <w:jc w:val="center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widowControl w:val="0"/>
              <w:spacing w:after="380" w:before="380" w:line="240" w:lineRule="auto"/>
              <w:jc w:val="center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TCP/8065</w:t>
              <w:br w:type="textWrapping"/>
              <w:t xml:space="preserve">(Expected)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widowControl w:val="0"/>
              <w:spacing w:after="380" w:before="380" w:line="240" w:lineRule="auto"/>
              <w:jc w:val="center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Splunk Server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widowControl w:val="0"/>
              <w:spacing w:after="380" w:before="380" w:line="240" w:lineRule="auto"/>
              <w:jc w:val="center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No remediation needed</w:t>
            </w:r>
          </w:p>
        </w:tc>
      </w:tr>
      <w:tr>
        <w:trPr>
          <w:cantSplit w:val="0"/>
          <w:trHeight w:val="2634.583740234375" w:hRule="atLeast"/>
          <w:tblHeader w:val="0"/>
        </w:trPr>
        <w:tc>
          <w:tcPr>
            <w:tcBorders>
              <w:top w:color="d1d5db" w:space="0" w:sz="8" w:val="single"/>
              <w:left w:color="d1d5db" w:space="0" w:sz="8" w:val="single"/>
              <w:bottom w:color="d1d5db" w:space="0" w:sz="8" w:val="single"/>
              <w:right w:color="d1d5db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widowControl w:val="0"/>
              <w:spacing w:after="380" w:before="380" w:lineRule="auto"/>
              <w:jc w:val="center"/>
              <w:rPr>
                <w:b w:val="1"/>
                <w:sz w:val="23"/>
                <w:szCs w:val="23"/>
              </w:rPr>
            </w:pPr>
            <w:r w:rsidDel="00000000" w:rsidR="00000000" w:rsidRPr="00000000">
              <w:rPr>
                <w:b w:val="1"/>
                <w:sz w:val="23"/>
                <w:szCs w:val="23"/>
                <w:rtl w:val="0"/>
              </w:rPr>
              <w:t xml:space="preserve">CentOS 7 E-comm</w:t>
            </w:r>
            <w:r w:rsidDel="00000000" w:rsidR="00000000" w:rsidRPr="00000000">
              <w:rPr>
                <w:b w:val="1"/>
                <w:sz w:val="23"/>
                <w:szCs w:val="23"/>
              </w:rPr>
              <w:drawing>
                <wp:inline distB="114300" distT="114300" distL="114300" distR="114300">
                  <wp:extent cx="790575" cy="419100"/>
                  <wp:effectExtent b="0" l="0" r="0" t="0"/>
                  <wp:docPr id="8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0575" cy="419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d1d5db" w:space="0" w:sz="8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widowControl w:val="0"/>
              <w:spacing w:after="380" w:before="380" w:lineRule="auto"/>
              <w:jc w:val="center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Local IP: 172.20.241.30</w:t>
            </w:r>
          </w:p>
          <w:p w:rsidR="00000000" w:rsidDel="00000000" w:rsidP="00000000" w:rsidRDefault="00000000" w:rsidRPr="00000000" w14:paraId="0000006A">
            <w:pPr>
              <w:widowControl w:val="0"/>
              <w:spacing w:after="380" w:before="380" w:lineRule="auto"/>
              <w:jc w:val="center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Public IP: 172.25.20.34.11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widowControl w:val="0"/>
              <w:spacing w:after="380" w:before="380" w:line="240" w:lineRule="auto"/>
              <w:jc w:val="center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TCP/80 (Expected)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widowControl w:val="0"/>
              <w:spacing w:after="380" w:before="380" w:line="240" w:lineRule="auto"/>
              <w:jc w:val="center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Web Server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widowControl w:val="0"/>
              <w:spacing w:after="380" w:before="380" w:line="240" w:lineRule="auto"/>
              <w:jc w:val="center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No remediation needed</w:t>
            </w:r>
          </w:p>
        </w:tc>
      </w:tr>
      <w:tr>
        <w:trPr>
          <w:cantSplit w:val="0"/>
          <w:trHeight w:val="2634.583740234375" w:hRule="atLeast"/>
          <w:tblHeader w:val="0"/>
        </w:trPr>
        <w:tc>
          <w:tcPr>
            <w:tcBorders>
              <w:top w:color="d1d5db" w:space="0" w:sz="8" w:val="single"/>
              <w:left w:color="d1d5db" w:space="0" w:sz="8" w:val="single"/>
              <w:bottom w:color="d1d5db" w:space="0" w:sz="8" w:val="single"/>
              <w:right w:color="d1d5db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widowControl w:val="0"/>
              <w:spacing w:after="380" w:before="380" w:lineRule="auto"/>
              <w:jc w:val="center"/>
              <w:rPr>
                <w:b w:val="1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d1d5db" w:space="0" w:sz="8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widowControl w:val="0"/>
              <w:spacing w:after="380" w:before="380" w:line="240" w:lineRule="auto"/>
              <w:jc w:val="center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widowControl w:val="0"/>
              <w:spacing w:after="380" w:before="380" w:line="240" w:lineRule="auto"/>
              <w:jc w:val="center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TCP/3306</w:t>
              <w:br w:type="textWrapping"/>
              <w:t xml:space="preserve">(Expected)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widowControl w:val="0"/>
              <w:spacing w:after="380" w:before="380" w:line="240" w:lineRule="auto"/>
              <w:jc w:val="center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MySQL Server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widowControl w:val="0"/>
              <w:spacing w:after="380" w:before="380" w:line="240" w:lineRule="auto"/>
              <w:jc w:val="center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No remediation needed</w:t>
            </w:r>
          </w:p>
        </w:tc>
      </w:tr>
      <w:tr>
        <w:trPr>
          <w:cantSplit w:val="0"/>
          <w:trHeight w:val="2634.583740234375" w:hRule="atLeast"/>
          <w:tblHeader w:val="0"/>
        </w:trPr>
        <w:tc>
          <w:tcPr>
            <w:tcBorders>
              <w:top w:color="d1d5db" w:space="0" w:sz="8" w:val="single"/>
              <w:left w:color="d1d5db" w:space="0" w:sz="8" w:val="single"/>
              <w:bottom w:color="d1d5db" w:space="0" w:sz="8" w:val="single"/>
              <w:right w:color="d1d5db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widowControl w:val="0"/>
              <w:spacing w:after="380" w:before="380" w:lineRule="auto"/>
              <w:jc w:val="center"/>
              <w:rPr>
                <w:b w:val="1"/>
                <w:sz w:val="23"/>
                <w:szCs w:val="23"/>
              </w:rPr>
            </w:pPr>
            <w:r w:rsidDel="00000000" w:rsidR="00000000" w:rsidRPr="00000000">
              <w:rPr>
                <w:b w:val="1"/>
                <w:sz w:val="23"/>
                <w:szCs w:val="23"/>
                <w:rtl w:val="0"/>
              </w:rPr>
              <w:t xml:space="preserve">Fedora 21 Webmail/</w:t>
              <w:br w:type="textWrapping"/>
              <w:t xml:space="preserve">WebApps</w:t>
            </w:r>
            <w:r w:rsidDel="00000000" w:rsidR="00000000" w:rsidRPr="00000000">
              <w:rPr>
                <w:b w:val="1"/>
                <w:sz w:val="23"/>
                <w:szCs w:val="23"/>
              </w:rPr>
              <w:drawing>
                <wp:inline distB="114300" distT="114300" distL="114300" distR="114300">
                  <wp:extent cx="514350" cy="514350"/>
                  <wp:effectExtent b="0" l="0" r="0" t="0"/>
                  <wp:docPr id="3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350" cy="5143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d1d5db" w:space="0" w:sz="8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widowControl w:val="0"/>
              <w:spacing w:after="380" w:before="380" w:lineRule="auto"/>
              <w:jc w:val="center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Local IP: 172.20.241.40</w:t>
            </w:r>
          </w:p>
          <w:p w:rsidR="00000000" w:rsidDel="00000000" w:rsidP="00000000" w:rsidRDefault="00000000" w:rsidRPr="00000000" w14:paraId="00000075">
            <w:pPr>
              <w:widowControl w:val="0"/>
              <w:spacing w:after="380" w:before="380" w:lineRule="auto"/>
              <w:jc w:val="center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Public IP: 172.25.20.34.39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widowControl w:val="0"/>
              <w:spacing w:after="380" w:before="380" w:line="240" w:lineRule="auto"/>
              <w:jc w:val="center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TCP/110 (Expected)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widowControl w:val="0"/>
              <w:spacing w:after="380" w:before="380" w:line="240" w:lineRule="auto"/>
              <w:jc w:val="center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Email Server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widowControl w:val="0"/>
              <w:spacing w:after="380" w:before="380" w:line="240" w:lineRule="auto"/>
              <w:jc w:val="center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No remediation needed</w:t>
            </w:r>
          </w:p>
        </w:tc>
      </w:tr>
      <w:tr>
        <w:trPr>
          <w:cantSplit w:val="0"/>
          <w:trHeight w:val="2634.583740234375" w:hRule="atLeast"/>
          <w:tblHeader w:val="0"/>
        </w:trPr>
        <w:tc>
          <w:tcPr>
            <w:tcBorders>
              <w:top w:color="d1d5db" w:space="0" w:sz="8" w:val="single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widowControl w:val="0"/>
              <w:spacing w:after="380" w:before="380" w:line="240" w:lineRule="auto"/>
              <w:jc w:val="center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widowControl w:val="0"/>
              <w:spacing w:after="380" w:before="380" w:line="240" w:lineRule="auto"/>
              <w:jc w:val="center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widowControl w:val="0"/>
              <w:spacing w:after="380" w:before="380" w:line="240" w:lineRule="auto"/>
              <w:jc w:val="center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TCP/25 (Expected)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widowControl w:val="0"/>
              <w:spacing w:after="380" w:before="380" w:line="240" w:lineRule="auto"/>
              <w:jc w:val="center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Email Server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widowControl w:val="0"/>
              <w:spacing w:after="380" w:before="380" w:line="240" w:lineRule="auto"/>
              <w:jc w:val="center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No remediation needed</w:t>
            </w:r>
          </w:p>
        </w:tc>
      </w:tr>
      <w:tr>
        <w:trPr>
          <w:cantSplit w:val="0"/>
          <w:trHeight w:val="2634.583740234375" w:hRule="atLeast"/>
          <w:tblHeader w:val="0"/>
        </w:trPr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widowControl w:val="0"/>
              <w:spacing w:after="380" w:before="380" w:line="240" w:lineRule="auto"/>
              <w:jc w:val="center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widowControl w:val="0"/>
              <w:spacing w:after="380" w:before="380" w:line="240" w:lineRule="auto"/>
              <w:jc w:val="center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widowControl w:val="0"/>
              <w:spacing w:after="380" w:before="380" w:line="240" w:lineRule="auto"/>
              <w:jc w:val="center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TCP/143 (Expected)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widowControl w:val="0"/>
              <w:spacing w:after="380" w:before="380" w:line="240" w:lineRule="auto"/>
              <w:jc w:val="center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Email Server</w:t>
            </w:r>
          </w:p>
        </w:tc>
        <w:tc>
          <w:tcPr>
            <w:tcBorders>
              <w:top w:color="000000" w:space="0" w:sz="0" w:val="nil"/>
              <w:left w:color="d9d9e3" w:space="0" w:sz="6" w:val="single"/>
              <w:bottom w:color="d9d9e3" w:space="0" w:sz="6" w:val="single"/>
              <w:right w:color="d9d9e3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widowControl w:val="0"/>
              <w:spacing w:after="380" w:before="380" w:line="240" w:lineRule="auto"/>
              <w:jc w:val="center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No remediation needed</w:t>
            </w:r>
          </w:p>
        </w:tc>
      </w:tr>
    </w:tbl>
    <w:p w:rsidR="00000000" w:rsidDel="00000000" w:rsidP="00000000" w:rsidRDefault="00000000" w:rsidRPr="00000000" w14:paraId="00000083">
      <w:pPr>
        <w:spacing w:after="240" w:line="288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240" w:line="288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3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44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2.png"/><Relationship Id="rId13" Type="http://schemas.openxmlformats.org/officeDocument/2006/relationships/header" Target="header1.xml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7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