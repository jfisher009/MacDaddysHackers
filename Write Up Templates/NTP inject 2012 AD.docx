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6CADF0F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D2CD9D7" w14:textId="028441C8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Team</w:t>
            </w:r>
            <w:r w:rsidR="00F81735">
              <w:rPr>
                <w:color w:val="28606E" w:themeColor="accent6" w:themeShade="80"/>
              </w:rPr>
              <w:t xml:space="preserve"> </w:t>
            </w:r>
            <w:r w:rsidR="001E220B">
              <w:rPr>
                <w:color w:val="28606E" w:themeColor="accent6" w:themeShade="80"/>
              </w:rPr>
              <w:t>14</w:t>
            </w:r>
          </w:p>
        </w:tc>
      </w:tr>
      <w:tr w:rsidR="00756B5A" w14:paraId="4F4BD82D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77777777" w:rsidR="00756B5A" w:rsidRDefault="008D5F42">
      <w:pPr>
        <w:pStyle w:val="Heading1"/>
      </w:pPr>
      <w:sdt>
        <w:sdtPr>
          <w:alias w:val="Memorandum:"/>
          <w:tag w:val="Memorandum:"/>
          <w:id w:val="-249270345"/>
          <w:placeholder>
            <w:docPart w:val="7460C30D92CA4FAAA4FD0476590BD0B4"/>
          </w:placeholder>
          <w:temporary/>
          <w:showingPlcHdr/>
          <w15:appearance w15:val="hidden"/>
        </w:sdtPr>
        <w:sdtEndPr/>
        <w:sdtContent>
          <w:r w:rsidR="008678F9">
            <w:t>Memorandum</w:t>
          </w:r>
        </w:sdtContent>
      </w:sdt>
    </w:p>
    <w:p w14:paraId="433CADCF" w14:textId="275F1E18" w:rsidR="00756B5A" w:rsidRDefault="008D5F42">
      <w:pPr>
        <w:pStyle w:val="ContactInfo"/>
      </w:pPr>
      <w:sdt>
        <w:sdtPr>
          <w:alias w:val="To:"/>
          <w:tag w:val="To:"/>
          <w:id w:val="2104752657"/>
          <w:placeholder>
            <w:docPart w:val="EE18D5251C154995B44F58B37AE57B01"/>
          </w:placeholder>
          <w:temporary/>
          <w:showingPlcHdr/>
          <w15:appearance w15:val="hidden"/>
        </w:sdtPr>
        <w:sdtEndPr/>
        <w:sdtContent>
          <w:r w:rsidR="00952DCA">
            <w:t>To:</w:t>
          </w:r>
        </w:sdtContent>
      </w:sdt>
      <w:r w:rsidR="008678F9">
        <w:t xml:space="preserve"> </w:t>
      </w:r>
      <w:r w:rsidR="00DB00B1">
        <w:t>Board of Directors Audit Committee</w:t>
      </w:r>
    </w:p>
    <w:p w14:paraId="09E4A815" w14:textId="6358101F" w:rsidR="00756B5A" w:rsidRDefault="008D5F42">
      <w:pPr>
        <w:pStyle w:val="ContactInfo"/>
      </w:pPr>
      <w:sdt>
        <w:sdtPr>
          <w:alias w:val="From:"/>
          <w:tag w:val="From:"/>
          <w:id w:val="737519535"/>
          <w:placeholder>
            <w:docPart w:val="7881998550654E4890883E68916D9B4C"/>
          </w:placeholder>
          <w:temporary/>
          <w:showingPlcHdr/>
          <w15:appearance w15:val="hidden"/>
        </w:sdtPr>
        <w:sdtEndPr/>
        <w:sdtContent>
          <w:r w:rsidR="00952DCA">
            <w:t>From:</w:t>
          </w:r>
        </w:sdtContent>
      </w:sdt>
      <w:r w:rsidR="00952DCA">
        <w:t xml:space="preserve"> </w:t>
      </w:r>
      <w:r w:rsidR="00F81735">
        <w:t xml:space="preserve">Team </w:t>
      </w:r>
      <w:r w:rsidR="00320DDC">
        <w:t>#</w:t>
      </w:r>
    </w:p>
    <w:p w14:paraId="2410E4DA" w14:textId="62CD0A2E" w:rsidR="00756B5A" w:rsidRDefault="00F81735">
      <w:pPr>
        <w:pStyle w:val="ContactInfo"/>
      </w:pPr>
      <w:r>
        <w:t>Date: February 18, 2023</w:t>
      </w:r>
    </w:p>
    <w:p w14:paraId="1A2236E9" w14:textId="79A460F1" w:rsidR="00F81735" w:rsidRDefault="00F81735">
      <w:pPr>
        <w:pStyle w:val="ContactInfo"/>
      </w:pPr>
      <w:r>
        <w:t xml:space="preserve">Subject: </w:t>
      </w:r>
      <w:r w:rsidR="00122156">
        <w:t>Configuring Consistent Accurate Time on All Network Devices</w:t>
      </w:r>
    </w:p>
    <w:p w14:paraId="60F80330" w14:textId="5EDCB383" w:rsidR="008678F9" w:rsidRDefault="00122156" w:rsidP="00C354AC">
      <w:pPr>
        <w:ind w:firstLine="720"/>
      </w:pPr>
      <w:r>
        <w:t>In response to your request to</w:t>
      </w:r>
      <w:r w:rsidR="00C354AC">
        <w:t xml:space="preserve"> evaluate network events and correlate them across all devices on the network, Team </w:t>
      </w:r>
      <w:r w:rsidR="00320DDC">
        <w:t>#</w:t>
      </w:r>
      <w:r w:rsidR="00C354AC">
        <w:t xml:space="preserve"> has synchronized all devices across the network. Team </w:t>
      </w:r>
      <w:r w:rsidR="00320DDC">
        <w:t>#</w:t>
      </w:r>
      <w:r w:rsidR="00C354AC">
        <w:t xml:space="preserve"> has accomplished this by establishing an NTP server on the </w:t>
      </w:r>
      <w:r>
        <w:t>2012 Windows Server Active Directory</w:t>
      </w:r>
      <w:r w:rsidR="00C354AC">
        <w:t xml:space="preserve"> machine. The NTP p</w:t>
      </w:r>
      <w:r w:rsidR="001928ED">
        <w:t xml:space="preserve">ool resource in use is </w:t>
      </w:r>
      <w:r>
        <w:t>(time.nist.org)</w:t>
      </w:r>
      <w:r w:rsidR="000F22C4">
        <w:t>.</w:t>
      </w:r>
      <w:r w:rsidR="001928ED">
        <w:t xml:space="preserve"> </w:t>
      </w:r>
      <w:r w:rsidR="00DB00B1">
        <w:t xml:space="preserve">The stratum set on the 2012 Windows Server Active Directory machine is 2. </w:t>
      </w:r>
      <w:r w:rsidR="001928ED">
        <w:t xml:space="preserve">The picture below shows the </w:t>
      </w:r>
      <w:r>
        <w:t>2012 Windows Server Active Directory</w:t>
      </w:r>
      <w:r w:rsidR="001928ED">
        <w:t xml:space="preserve"> machine synchronized</w:t>
      </w:r>
      <w:r w:rsidR="000F22C4">
        <w:t xml:space="preserve"> with NTP running</w:t>
      </w:r>
      <w:r w:rsidR="001928ED">
        <w:t>.</w:t>
      </w:r>
    </w:p>
    <w:p w14:paraId="35531C42" w14:textId="38198872" w:rsidR="00F62B65" w:rsidRDefault="00F62B65" w:rsidP="00C354AC">
      <w:pPr>
        <w:ind w:firstLine="720"/>
      </w:pPr>
    </w:p>
    <w:p w14:paraId="5E796772" w14:textId="25DF1685" w:rsidR="001928ED" w:rsidRDefault="001928ED" w:rsidP="00C354AC">
      <w:pPr>
        <w:ind w:firstLine="720"/>
      </w:pPr>
      <w:r>
        <w:t>(</w:t>
      </w:r>
      <w:r w:rsidR="00122156">
        <w:t>2012 Windows Server Active Directory</w:t>
      </w:r>
      <w:r>
        <w:t xml:space="preserve"> Sync Pic)</w:t>
      </w:r>
    </w:p>
    <w:p w14:paraId="0827283F" w14:textId="165C0730" w:rsidR="001928ED" w:rsidRDefault="001928ED" w:rsidP="000F22C4">
      <w:pPr>
        <w:ind w:firstLine="720"/>
      </w:pPr>
      <w:r>
        <w:t>The security precautions configured are as follows</w:t>
      </w:r>
      <w:r w:rsidR="00122156">
        <w:t xml:space="preserve">: </w:t>
      </w:r>
      <w:r w:rsidR="00DB00B1">
        <w:t>We are m</w:t>
      </w:r>
      <w:r w:rsidR="00026D35">
        <w:t xml:space="preserve">onitoring NTP services. Ensuring they are running correctly. Team </w:t>
      </w:r>
      <w:r w:rsidR="00122156">
        <w:t>14</w:t>
      </w:r>
      <w:r w:rsidR="00026D35">
        <w:t xml:space="preserve"> is also actively monitoring system logs</w:t>
      </w:r>
      <w:r w:rsidR="00992660">
        <w:t xml:space="preserve">. Team </w:t>
      </w:r>
      <w:r w:rsidR="00122156">
        <w:t>14</w:t>
      </w:r>
      <w:r w:rsidR="00992660">
        <w:t xml:space="preserve"> has also actively set firewall rules in order to keep bad traffic out of the NTP services. </w:t>
      </w:r>
    </w:p>
    <w:p w14:paraId="2F99B2D4" w14:textId="655928A7" w:rsidR="00BC07FD" w:rsidRDefault="000F22C4" w:rsidP="000F22C4">
      <w:r>
        <w:tab/>
        <w:t>Provided below are screenshots verifying that all network devices have NTP installed, running, and synchronized to the server.</w:t>
      </w:r>
    </w:p>
    <w:p w14:paraId="3913D4DC" w14:textId="51386C1D" w:rsidR="00122156" w:rsidRDefault="00122156" w:rsidP="000F22C4">
      <w:r>
        <w:tab/>
        <w:t>2012 Windows Server Active Directory (Host)</w:t>
      </w:r>
      <w:r>
        <w:t>:</w:t>
      </w:r>
      <w:r w:rsidR="00F62B65">
        <w:t xml:space="preserve"> </w:t>
      </w:r>
    </w:p>
    <w:p w14:paraId="7C986275" w14:textId="57EB13FE" w:rsidR="00424256" w:rsidRDefault="00424256" w:rsidP="000F22C4"/>
    <w:p w14:paraId="28797BB1" w14:textId="706AE26B" w:rsidR="00BC07FD" w:rsidRDefault="00BC07FD" w:rsidP="00122156">
      <w:pPr>
        <w:ind w:firstLine="720"/>
      </w:pPr>
      <w:r>
        <w:lastRenderedPageBreak/>
        <w:t>Debian:</w:t>
      </w:r>
    </w:p>
    <w:p w14:paraId="2BD91F7F" w14:textId="653F0211" w:rsidR="00BC07FD" w:rsidRDefault="00BC07FD" w:rsidP="000F22C4">
      <w:r>
        <w:tab/>
        <w:t>CentOS E-Comm:</w:t>
      </w:r>
      <w:r w:rsidR="00595848" w:rsidRPr="00595848">
        <w:rPr>
          <w:noProof/>
        </w:rPr>
        <w:t xml:space="preserve"> </w:t>
      </w:r>
    </w:p>
    <w:p w14:paraId="2607FB2A" w14:textId="2F798DBB" w:rsidR="00BC07FD" w:rsidRDefault="00BC07FD" w:rsidP="000F22C4">
      <w:r>
        <w:tab/>
        <w:t>Fedora:</w:t>
      </w:r>
      <w:r w:rsidR="00F62B65">
        <w:t xml:space="preserve"> </w:t>
      </w:r>
    </w:p>
    <w:p w14:paraId="06296487" w14:textId="35D624A5" w:rsidR="00BC07FD" w:rsidRDefault="00BC07FD" w:rsidP="000F22C4">
      <w:r>
        <w:tab/>
        <w:t>Splunk:</w:t>
      </w:r>
      <w:r w:rsidR="00143603">
        <w:t xml:space="preserve"> </w:t>
      </w:r>
    </w:p>
    <w:p w14:paraId="4CF7E61E" w14:textId="4F7D1955" w:rsidR="00BC07FD" w:rsidRDefault="00BC07FD" w:rsidP="000F22C4">
      <w:r>
        <w:tab/>
        <w:t>Ubuntu Web:</w:t>
      </w:r>
      <w:r w:rsidR="00143603">
        <w:t xml:space="preserve"> </w:t>
      </w:r>
    </w:p>
    <w:p w14:paraId="05B05C14" w14:textId="35347281" w:rsidR="00BC07FD" w:rsidRDefault="00BC07FD" w:rsidP="000F22C4">
      <w:r>
        <w:tab/>
        <w:t>Docker:</w:t>
      </w:r>
      <w:r w:rsidR="003D20A9">
        <w:t xml:space="preserve"> </w:t>
      </w:r>
    </w:p>
    <w:p w14:paraId="7C6316AB" w14:textId="44EF681A" w:rsidR="00BC07FD" w:rsidRDefault="00BC07FD" w:rsidP="000F22C4">
      <w:r>
        <w:tab/>
      </w:r>
      <w:r w:rsidR="001B79B7">
        <w:t xml:space="preserve">Palo Alto: </w:t>
      </w:r>
    </w:p>
    <w:p w14:paraId="2989914B" w14:textId="59C9135A" w:rsidR="000F22C4" w:rsidRPr="00D138F2" w:rsidRDefault="00BC07FD" w:rsidP="000F22C4">
      <w:r>
        <w:tab/>
      </w:r>
      <w:r w:rsidR="000F22C4">
        <w:t xml:space="preserve"> </w:t>
      </w:r>
    </w:p>
    <w:sectPr w:rsidR="000F22C4" w:rsidRPr="00D138F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A8D5C" w14:textId="77777777" w:rsidR="008D5F42" w:rsidRDefault="008D5F42">
      <w:pPr>
        <w:spacing w:after="0" w:line="240" w:lineRule="auto"/>
      </w:pPr>
      <w:r>
        <w:separator/>
      </w:r>
    </w:p>
  </w:endnote>
  <w:endnote w:type="continuationSeparator" w:id="0">
    <w:p w14:paraId="20B1E2EA" w14:textId="77777777" w:rsidR="008D5F42" w:rsidRDefault="008D5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6661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EDF26E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5829F" w14:textId="58754535" w:rsidR="00756B5A" w:rsidRPr="00347EC1" w:rsidRDefault="008678F9" w:rsidP="00347EC1">
    <w:pPr>
      <w:pStyle w:val="Footer"/>
    </w:pPr>
    <w:r w:rsidRPr="00347EC1">
      <w:rPr>
        <w:rStyle w:val="Emphasis"/>
        <w:iCs w:val="0"/>
        <w:noProof/>
        <w:color w:val="000000" w:themeColor="text1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AD95A5" wp14:editId="2652AD97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4A290F" id="Straight Connector 6" o:spid="_x0000_s1026" alt="Line design element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Xh3tf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3CDE2" w14:textId="77777777" w:rsidR="008D5F42" w:rsidRDefault="008D5F42">
      <w:pPr>
        <w:spacing w:after="0" w:line="240" w:lineRule="auto"/>
      </w:pPr>
      <w:r>
        <w:separator/>
      </w:r>
    </w:p>
  </w:footnote>
  <w:footnote w:type="continuationSeparator" w:id="0">
    <w:p w14:paraId="65DD2634" w14:textId="77777777" w:rsidR="008D5F42" w:rsidRDefault="008D5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26D35"/>
    <w:rsid w:val="000457F6"/>
    <w:rsid w:val="000F22C4"/>
    <w:rsid w:val="00122156"/>
    <w:rsid w:val="00143603"/>
    <w:rsid w:val="0016683A"/>
    <w:rsid w:val="0018649C"/>
    <w:rsid w:val="001928ED"/>
    <w:rsid w:val="001B79B7"/>
    <w:rsid w:val="001E220B"/>
    <w:rsid w:val="00320DDC"/>
    <w:rsid w:val="00347EC1"/>
    <w:rsid w:val="003D20A9"/>
    <w:rsid w:val="003D385B"/>
    <w:rsid w:val="00424256"/>
    <w:rsid w:val="00524EA1"/>
    <w:rsid w:val="00595848"/>
    <w:rsid w:val="00671352"/>
    <w:rsid w:val="006B4BCF"/>
    <w:rsid w:val="00756B5A"/>
    <w:rsid w:val="007A7AE2"/>
    <w:rsid w:val="007B6842"/>
    <w:rsid w:val="008678F9"/>
    <w:rsid w:val="008D5F42"/>
    <w:rsid w:val="008F37D1"/>
    <w:rsid w:val="00952DCA"/>
    <w:rsid w:val="00985443"/>
    <w:rsid w:val="00992660"/>
    <w:rsid w:val="00996F5A"/>
    <w:rsid w:val="00A12B47"/>
    <w:rsid w:val="00A61DF0"/>
    <w:rsid w:val="00A72749"/>
    <w:rsid w:val="00BC07FD"/>
    <w:rsid w:val="00C354AC"/>
    <w:rsid w:val="00CE128E"/>
    <w:rsid w:val="00D138F2"/>
    <w:rsid w:val="00DB00B1"/>
    <w:rsid w:val="00E63360"/>
    <w:rsid w:val="00E76E54"/>
    <w:rsid w:val="00F013E0"/>
    <w:rsid w:val="00F62B65"/>
    <w:rsid w:val="00F81735"/>
    <w:rsid w:val="00FA5005"/>
    <w:rsid w:val="00FA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60C30D92CA4FAAA4FD0476590BD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D867B-9D80-47FD-A8DD-9983149591F9}"/>
      </w:docPartPr>
      <w:docPartBody>
        <w:p w:rsidR="005908FA" w:rsidRDefault="00B36131">
          <w:pPr>
            <w:pStyle w:val="7460C30D92CA4FAAA4FD0476590BD0B4"/>
          </w:pPr>
          <w:r>
            <w:t>Memorandum</w:t>
          </w:r>
        </w:p>
      </w:docPartBody>
    </w:docPart>
    <w:docPart>
      <w:docPartPr>
        <w:name w:val="EE18D5251C154995B44F58B37AE57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0BBF7-683A-4156-BF32-466F6C33D73A}"/>
      </w:docPartPr>
      <w:docPartBody>
        <w:p w:rsidR="005908FA" w:rsidRDefault="00B36131">
          <w:pPr>
            <w:pStyle w:val="EE18D5251C154995B44F58B37AE57B01"/>
          </w:pPr>
          <w:r>
            <w:t>To:</w:t>
          </w:r>
        </w:p>
      </w:docPartBody>
    </w:docPart>
    <w:docPart>
      <w:docPartPr>
        <w:name w:val="7881998550654E4890883E68916D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DFE10-36B1-49FF-9760-BCCEE06DFCB7}"/>
      </w:docPartPr>
      <w:docPartBody>
        <w:p w:rsidR="005908FA" w:rsidRDefault="00B36131">
          <w:pPr>
            <w:pStyle w:val="7881998550654E4890883E68916D9B4C"/>
          </w:pPr>
          <w:r>
            <w:t>From: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31"/>
    <w:rsid w:val="002E105B"/>
    <w:rsid w:val="00460E6C"/>
    <w:rsid w:val="004B316F"/>
    <w:rsid w:val="005908FA"/>
    <w:rsid w:val="005A31FE"/>
    <w:rsid w:val="00A10353"/>
    <w:rsid w:val="00B3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0C30D92CA4FAAA4FD0476590BD0B4">
    <w:name w:val="7460C30D92CA4FAAA4FD0476590BD0B4"/>
  </w:style>
  <w:style w:type="paragraph" w:customStyle="1" w:styleId="EE18D5251C154995B44F58B37AE57B01">
    <w:name w:val="EE18D5251C154995B44F58B37AE57B01"/>
  </w:style>
  <w:style w:type="paragraph" w:customStyle="1" w:styleId="7881998550654E4890883E68916D9B4C">
    <w:name w:val="7881998550654E4890883E68916D9B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</Template>
  <TotalTime>0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Jacob Motley</cp:lastModifiedBy>
  <cp:revision>2</cp:revision>
  <dcterms:created xsi:type="dcterms:W3CDTF">2023-02-17T02:38:00Z</dcterms:created>
  <dcterms:modified xsi:type="dcterms:W3CDTF">2023-02-17T02:38:00Z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