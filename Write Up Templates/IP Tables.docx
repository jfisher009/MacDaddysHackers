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920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Layout table to enter Company Name"/>
      </w:tblPr>
      <w:tblGrid>
        <w:gridCol w:w="7920"/>
      </w:tblGrid>
      <w:tr w:rsidR="00756B5A" w14:paraId="6CADF0FC" w14:textId="77777777">
        <w:trPr>
          <w:trHeight w:val="1173"/>
        </w:trPr>
        <w:tc>
          <w:tcPr>
            <w:tcW w:w="7920" w:type="dxa"/>
            <w:tcBorders>
              <w:bottom w:val="single" w:sz="8" w:space="0" w:color="CCCCCC" w:themeColor="background2"/>
            </w:tcBorders>
          </w:tcPr>
          <w:p w14:paraId="6D2CD9D7" w14:textId="36690C8A" w:rsidR="00756B5A" w:rsidRPr="00D138F2" w:rsidRDefault="00D138F2">
            <w:pPr>
              <w:pStyle w:val="CompanyName"/>
              <w:rPr>
                <w:color w:val="28606E" w:themeColor="accent6" w:themeShade="80"/>
              </w:rPr>
            </w:pPr>
            <w:r w:rsidRPr="00D138F2">
              <w:rPr>
                <w:color w:val="28606E" w:themeColor="accent6" w:themeShade="80"/>
              </w:rPr>
              <w:t>Blue Team</w:t>
            </w:r>
          </w:p>
        </w:tc>
      </w:tr>
      <w:tr w:rsidR="00756B5A" w14:paraId="4F4BD82D" w14:textId="77777777">
        <w:trPr>
          <w:trHeight w:hRule="exact" w:val="1325"/>
        </w:trPr>
        <w:tc>
          <w:tcPr>
            <w:tcW w:w="7920" w:type="dxa"/>
            <w:tcBorders>
              <w:top w:val="single" w:sz="8" w:space="0" w:color="CCCCCC" w:themeColor="background2"/>
              <w:bottom w:val="nil"/>
            </w:tcBorders>
          </w:tcPr>
          <w:p w14:paraId="6802D254" w14:textId="77777777" w:rsidR="00756B5A" w:rsidRDefault="00756B5A">
            <w:pPr>
              <w:pStyle w:val="Header"/>
            </w:pPr>
          </w:p>
        </w:tc>
      </w:tr>
    </w:tbl>
    <w:p w14:paraId="2BB11343" w14:textId="77777777" w:rsidR="00756B5A" w:rsidRDefault="009947EE">
      <w:pPr>
        <w:pStyle w:val="Heading1"/>
      </w:pPr>
      <w:sdt>
        <w:sdtPr>
          <w:alias w:val="Memorandum:"/>
          <w:tag w:val="Memorandum:"/>
          <w:id w:val="-249270345"/>
          <w:placeholder>
            <w:docPart w:val="7460C30D92CA4FAAA4FD0476590BD0B4"/>
          </w:placeholder>
          <w:temporary/>
          <w:showingPlcHdr/>
          <w15:appearance w15:val="hidden"/>
        </w:sdtPr>
        <w:sdtEndPr/>
        <w:sdtContent>
          <w:r w:rsidR="008678F9">
            <w:t>Memorandum</w:t>
          </w:r>
        </w:sdtContent>
      </w:sdt>
    </w:p>
    <w:p w14:paraId="433CADCF" w14:textId="5F05456A" w:rsidR="00756B5A" w:rsidRDefault="009947EE">
      <w:pPr>
        <w:pStyle w:val="ContactInfo"/>
      </w:pPr>
      <w:sdt>
        <w:sdtPr>
          <w:alias w:val="To:"/>
          <w:tag w:val="To:"/>
          <w:id w:val="2104752657"/>
          <w:placeholder>
            <w:docPart w:val="EE18D5251C154995B44F58B37AE57B01"/>
          </w:placeholder>
          <w:temporary/>
          <w:showingPlcHdr/>
          <w15:appearance w15:val="hidden"/>
        </w:sdtPr>
        <w:sdtEndPr/>
        <w:sdtContent>
          <w:r w:rsidR="00952DCA">
            <w:t>To:</w:t>
          </w:r>
        </w:sdtContent>
      </w:sdt>
      <w:r w:rsidR="008678F9">
        <w:t xml:space="preserve"> </w:t>
      </w:r>
      <w:r w:rsidR="00EA28CE">
        <w:t>IT Director</w:t>
      </w:r>
    </w:p>
    <w:p w14:paraId="09E4A815" w14:textId="22ECF48E" w:rsidR="00756B5A" w:rsidRDefault="009947EE">
      <w:pPr>
        <w:pStyle w:val="ContactInfo"/>
      </w:pPr>
      <w:sdt>
        <w:sdtPr>
          <w:alias w:val="From:"/>
          <w:tag w:val="From:"/>
          <w:id w:val="737519535"/>
          <w:placeholder>
            <w:docPart w:val="7881998550654E4890883E68916D9B4C"/>
          </w:placeholder>
          <w:temporary/>
          <w:showingPlcHdr/>
          <w15:appearance w15:val="hidden"/>
        </w:sdtPr>
        <w:sdtEndPr/>
        <w:sdtContent>
          <w:r w:rsidR="00952DCA">
            <w:t>From:</w:t>
          </w:r>
        </w:sdtContent>
      </w:sdt>
      <w:r w:rsidR="00952DCA">
        <w:t xml:space="preserve"> </w:t>
      </w:r>
      <w:r w:rsidR="00EA28CE">
        <w:t>Blue team</w:t>
      </w:r>
    </w:p>
    <w:p w14:paraId="60F80330" w14:textId="307B5FC0" w:rsidR="008678F9" w:rsidRDefault="00EA28CE">
      <w:r>
        <w:t>In response to your request to protect Linux servers, we have implemented host-based firewalls on each Linux server that affects the control of inbound packets to only permit those that are expected.</w:t>
      </w:r>
    </w:p>
    <w:p w14:paraId="39C6857E" w14:textId="27721F17" w:rsidR="00EA28CE" w:rsidRDefault="00EA28CE">
      <w:r>
        <w:t xml:space="preserve">We accomplished this task using Iptables, a host-based firewall solution. Below we have included screenshots of each Linux server demonstrating the implementation of Iptables. </w:t>
      </w:r>
    </w:p>
    <w:p w14:paraId="0B7B4B8A" w14:textId="6823FF67" w:rsidR="00EA28CE" w:rsidRDefault="00EA28CE">
      <w:r>
        <w:t>Fedora Server</w:t>
      </w:r>
    </w:p>
    <w:p w14:paraId="4809EFC7" w14:textId="77B78077" w:rsidR="00EA28CE" w:rsidRDefault="00EA28CE">
      <w:r>
        <w:rPr>
          <w:noProof/>
        </w:rPr>
        <w:drawing>
          <wp:inline distT="0" distB="0" distL="0" distR="0" wp14:anchorId="4F654FB6" wp14:editId="2C55DDC7">
            <wp:extent cx="5676900" cy="117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19E2BA" w14:textId="77777777" w:rsidR="00EA28CE" w:rsidRDefault="00EA28CE"/>
    <w:p w14:paraId="35A7A190" w14:textId="77777777" w:rsidR="00EA28CE" w:rsidRDefault="00EA28CE"/>
    <w:p w14:paraId="1548FE7F" w14:textId="77777777" w:rsidR="00EA28CE" w:rsidRDefault="00EA28CE"/>
    <w:p w14:paraId="498D1B53" w14:textId="77777777" w:rsidR="00EA28CE" w:rsidRDefault="00EA28CE"/>
    <w:p w14:paraId="465ED508" w14:textId="77777777" w:rsidR="00EA28CE" w:rsidRDefault="00EA28CE"/>
    <w:p w14:paraId="55C851C3" w14:textId="3F1F6A26" w:rsidR="00EA28CE" w:rsidRDefault="00EA28CE">
      <w:r>
        <w:lastRenderedPageBreak/>
        <w:t>CentOS Server</w:t>
      </w:r>
    </w:p>
    <w:p w14:paraId="207A1A1F" w14:textId="7F6E8907" w:rsidR="00EA28CE" w:rsidRDefault="00EA28CE">
      <w:r>
        <w:rPr>
          <w:noProof/>
        </w:rPr>
        <w:drawing>
          <wp:inline distT="0" distB="0" distL="0" distR="0" wp14:anchorId="125F4B30" wp14:editId="79925FB5">
            <wp:extent cx="5610225" cy="2245455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734" cy="2247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1E31E9" w14:textId="73C34ADC" w:rsidR="00EA28CE" w:rsidRDefault="00EA28CE">
      <w:r>
        <w:t>Debian Server</w:t>
      </w:r>
    </w:p>
    <w:p w14:paraId="261BE238" w14:textId="4DA3B33D" w:rsidR="00EA28CE" w:rsidRDefault="00EA28CE">
      <w:r>
        <w:rPr>
          <w:noProof/>
        </w:rPr>
        <w:drawing>
          <wp:inline distT="0" distB="0" distL="0" distR="0" wp14:anchorId="7F2377B4" wp14:editId="569C84E9">
            <wp:extent cx="6591300" cy="641961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255" cy="6543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2007C6" w14:textId="47982A7A" w:rsidR="00EA28CE" w:rsidRDefault="00EA28CE">
      <w:r>
        <w:t>Ubuntu Workstation</w:t>
      </w:r>
    </w:p>
    <w:p w14:paraId="33A26F8D" w14:textId="762B6259" w:rsidR="00C577F5" w:rsidRDefault="00C577F5">
      <w:r>
        <w:rPr>
          <w:noProof/>
        </w:rPr>
        <w:drawing>
          <wp:inline distT="0" distB="0" distL="0" distR="0" wp14:anchorId="024880FD" wp14:editId="0B172090">
            <wp:extent cx="4543425" cy="1408936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410" cy="14179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1C4BBD" w14:textId="09FEF3C7" w:rsidR="006447A3" w:rsidRDefault="00EA28CE">
      <w:r>
        <w:t>Splunk Server</w:t>
      </w:r>
    </w:p>
    <w:p w14:paraId="0FD09C1F" w14:textId="5A23EBDC" w:rsidR="00EA28CE" w:rsidRDefault="006447A3">
      <w:r>
        <w:rPr>
          <w:noProof/>
        </w:rPr>
        <w:drawing>
          <wp:inline distT="0" distB="0" distL="0" distR="0" wp14:anchorId="08596811" wp14:editId="5316F9D9">
            <wp:extent cx="3808978" cy="17049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64"/>
                    <a:stretch/>
                  </pic:blipFill>
                  <pic:spPr bwMode="auto">
                    <a:xfrm>
                      <a:off x="0" y="0"/>
                      <a:ext cx="3821750" cy="171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753F7" w14:textId="1F6D229E" w:rsidR="00EA28CE" w:rsidRDefault="00EA28CE"/>
    <w:p w14:paraId="38D5D2DA" w14:textId="77777777" w:rsidR="00EA28CE" w:rsidRPr="00D138F2" w:rsidRDefault="00EA28CE"/>
    <w:sectPr w:rsidR="00EA28CE" w:rsidRPr="00D138F2">
      <w:headerReference w:type="default" r:id="rId12"/>
      <w:footerReference w:type="default" r:id="rId13"/>
      <w:headerReference w:type="first" r:id="rId14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17A7D" w14:textId="77777777" w:rsidR="009947EE" w:rsidRDefault="009947EE">
      <w:pPr>
        <w:spacing w:after="0" w:line="240" w:lineRule="auto"/>
      </w:pPr>
      <w:r>
        <w:separator/>
      </w:r>
    </w:p>
  </w:endnote>
  <w:endnote w:type="continuationSeparator" w:id="0">
    <w:p w14:paraId="181756EA" w14:textId="77777777" w:rsidR="009947EE" w:rsidRDefault="00994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96661A" w14:textId="77777777" w:rsidR="00756B5A" w:rsidRDefault="008678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580C39EF" wp14:editId="6817582B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 descr="Line design element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54EDF26E" id="Straight Connector 9" o:spid="_x0000_s1026" alt="Line design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0hIpjnAQAAKQQAAA4AAAAAAAAAAAAAAAAALgIAAGRycy9lMm9Eb2MueG1sUEsB&#10;Ai0AFAAGAAgAAAAhAOEOa+ncAAAADQEAAA8AAAAAAAAAAAAAAAAAQQQAAGRycy9kb3ducmV2Lnht&#10;bFBLBQYAAAAABAAEAPMAAABKBQAAAAA=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5A35C" w14:textId="77777777" w:rsidR="009947EE" w:rsidRDefault="009947EE">
      <w:pPr>
        <w:spacing w:after="0" w:line="240" w:lineRule="auto"/>
      </w:pPr>
      <w:r>
        <w:separator/>
      </w:r>
    </w:p>
  </w:footnote>
  <w:footnote w:type="continuationSeparator" w:id="0">
    <w:p w14:paraId="2C11748D" w14:textId="77777777" w:rsidR="009947EE" w:rsidRDefault="00994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03CD6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C4047D" wp14:editId="4FED275F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1" name="Straight Connector 1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03569724" id="Straight Connector 1" o:spid="_x0000_s1026" alt="Line design element" style="position:absolute;z-index:25165926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0C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KsVnQL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22FC1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29E5B5C" wp14:editId="7023CE48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8" name="Straight Connector 8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7C238DC5" id="Straight Connector 8" o:spid="_x0000_s1026" alt="Line design element" style="position:absolute;z-index:25166438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zX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MwCfNf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1032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1672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CCED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5E2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DAB1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66B0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DA5D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BAC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D8C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205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F2"/>
    <w:rsid w:val="000457F6"/>
    <w:rsid w:val="0016683A"/>
    <w:rsid w:val="001F0A65"/>
    <w:rsid w:val="00347EC1"/>
    <w:rsid w:val="003D385B"/>
    <w:rsid w:val="005879C6"/>
    <w:rsid w:val="006447A3"/>
    <w:rsid w:val="00671352"/>
    <w:rsid w:val="006B4BCF"/>
    <w:rsid w:val="00756B5A"/>
    <w:rsid w:val="007A7AE2"/>
    <w:rsid w:val="007B6842"/>
    <w:rsid w:val="008678F9"/>
    <w:rsid w:val="008A2703"/>
    <w:rsid w:val="008F37D1"/>
    <w:rsid w:val="00952DCA"/>
    <w:rsid w:val="009947EE"/>
    <w:rsid w:val="00A61DF0"/>
    <w:rsid w:val="00A72749"/>
    <w:rsid w:val="00C577F5"/>
    <w:rsid w:val="00D138F2"/>
    <w:rsid w:val="00EA28CE"/>
    <w:rsid w:val="00F013E0"/>
    <w:rsid w:val="00FA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C7066"/>
  <w15:chartTrackingRefBased/>
  <w15:docId w15:val="{57798506-78AD-488C-860A-C08414BE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C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10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rsid w:val="00347EC1"/>
    <w:pPr>
      <w:spacing w:before="540" w:after="360" w:line="240" w:lineRule="auto"/>
    </w:pPr>
    <w:rPr>
      <w:color w:val="B42C1A" w:themeColor="accent1" w:themeShade="BF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sid w:val="00347EC1"/>
    <w:rPr>
      <w:color w:val="B42C1A" w:themeColor="accent1" w:themeShade="BF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47EC1"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2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347EC1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rsid w:val="00347EC1"/>
    <w:pPr>
      <w:spacing w:after="0" w:line="240" w:lineRule="auto"/>
    </w:pPr>
    <w:rPr>
      <w:rFonts w:ascii="Garamond" w:hAnsi="Garamond"/>
      <w:caps/>
      <w:color w:val="000000" w:themeColor="text1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EC1"/>
    <w:rPr>
      <w:rFonts w:ascii="Garamond" w:hAnsi="Garamond"/>
      <w:caps/>
      <w:color w:val="000000" w:themeColor="text1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47EC1"/>
    <w:rPr>
      <w:b w:val="0"/>
      <w:i w:val="0"/>
      <w:iCs/>
      <w:color w:val="B42C1A" w:themeColor="accent1" w:themeShade="BF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47EC1"/>
    <w:rPr>
      <w:i/>
      <w:iCs/>
      <w:color w:val="B42C1A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347EC1"/>
    <w:pPr>
      <w:pBdr>
        <w:top w:val="single" w:sz="2" w:space="10" w:color="B42C1A" w:themeColor="accent1" w:themeShade="BF"/>
        <w:left w:val="single" w:sz="2" w:space="10" w:color="B42C1A" w:themeColor="accent1" w:themeShade="BF"/>
        <w:bottom w:val="single" w:sz="2" w:space="10" w:color="B42C1A" w:themeColor="accent1" w:themeShade="BF"/>
        <w:right w:val="single" w:sz="2" w:space="10" w:color="B42C1A" w:themeColor="accent1" w:themeShade="BF"/>
      </w:pBdr>
      <w:ind w:left="1152" w:right="1152"/>
    </w:pPr>
    <w:rPr>
      <w:i/>
      <w:iCs/>
      <w:color w:val="B42C1A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7EC1"/>
    <w:rPr>
      <w:color w:val="595959" w:themeColor="text1" w:themeTint="A6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EA28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8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oke%20Wieder\AppData\Roaming\Microsoft\Templates\Company%20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60C30D92CA4FAAA4FD0476590BD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D867B-9D80-47FD-A8DD-9983149591F9}"/>
      </w:docPartPr>
      <w:docPartBody>
        <w:p w:rsidR="003D3FC3" w:rsidRDefault="00B36131">
          <w:pPr>
            <w:pStyle w:val="7460C30D92CA4FAAA4FD0476590BD0B4"/>
          </w:pPr>
          <w:r>
            <w:t>Memorandum</w:t>
          </w:r>
        </w:p>
      </w:docPartBody>
    </w:docPart>
    <w:docPart>
      <w:docPartPr>
        <w:name w:val="EE18D5251C154995B44F58B37AE57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0BBF7-683A-4156-BF32-466F6C33D73A}"/>
      </w:docPartPr>
      <w:docPartBody>
        <w:p w:rsidR="003D3FC3" w:rsidRDefault="00B36131">
          <w:pPr>
            <w:pStyle w:val="EE18D5251C154995B44F58B37AE57B01"/>
          </w:pPr>
          <w:r>
            <w:t>To:</w:t>
          </w:r>
        </w:p>
      </w:docPartBody>
    </w:docPart>
    <w:docPart>
      <w:docPartPr>
        <w:name w:val="7881998550654E4890883E68916D9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DFE10-36B1-49FF-9760-BCCEE06DFCB7}"/>
      </w:docPartPr>
      <w:docPartBody>
        <w:p w:rsidR="003D3FC3" w:rsidRDefault="00B36131">
          <w:pPr>
            <w:pStyle w:val="7881998550654E4890883E68916D9B4C"/>
          </w:pPr>
          <w:r>
            <w:t>From: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31"/>
    <w:rsid w:val="003D3FC3"/>
    <w:rsid w:val="006D6504"/>
    <w:rsid w:val="00827D12"/>
    <w:rsid w:val="00B3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0C30D92CA4FAAA4FD0476590BD0B4">
    <w:name w:val="7460C30D92CA4FAAA4FD0476590BD0B4"/>
  </w:style>
  <w:style w:type="paragraph" w:customStyle="1" w:styleId="EE18D5251C154995B44F58B37AE57B01">
    <w:name w:val="EE18D5251C154995B44F58B37AE57B01"/>
  </w:style>
  <w:style w:type="paragraph" w:customStyle="1" w:styleId="7881998550654E4890883E68916D9B4C">
    <w:name w:val="7881998550654E4890883E68916D9B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Company memo</Template>
  <TotalTime>0</TotalTime>
  <Pages>3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Wieder</dc:creator>
  <cp:keywords/>
  <dc:description/>
  <cp:lastModifiedBy>Edward Bratkov</cp:lastModifiedBy>
  <cp:revision>2</cp:revision>
  <cp:lastPrinted>2022-11-22T01:05:00Z</cp:lastPrinted>
  <dcterms:created xsi:type="dcterms:W3CDTF">2022-11-22T01:07:00Z</dcterms:created>
  <dcterms:modified xsi:type="dcterms:W3CDTF">2022-11-22T01:07:00Z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2018-06-04T10:26:24.5179838Z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