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028441C8"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1E220B">
              <w:rPr>
                <w:color w:val="28606E" w:themeColor="accent6" w:themeShade="80"/>
              </w:rPr>
              <w:t>14</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A12B47">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A12B47">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24BC1813" w:rsidR="00756B5A" w:rsidRDefault="00A12B47">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1E220B">
        <w:t>14</w:t>
      </w:r>
    </w:p>
    <w:p w14:paraId="2410E4DA" w14:textId="62CD0A2E" w:rsidR="00756B5A" w:rsidRDefault="00F81735">
      <w:pPr>
        <w:pStyle w:val="ContactInfo"/>
      </w:pPr>
      <w:r>
        <w:t>Date: February 18, 2023</w:t>
      </w:r>
    </w:p>
    <w:p w14:paraId="1A2236E9" w14:textId="75B44087" w:rsidR="00F81735" w:rsidRDefault="00F81735">
      <w:pPr>
        <w:pStyle w:val="ContactInfo"/>
      </w:pPr>
      <w:r>
        <w:t>Subject: Inject Name</w:t>
      </w:r>
    </w:p>
    <w:p w14:paraId="04B8DE7F" w14:textId="77777777" w:rsidR="00F81735" w:rsidRDefault="00F81735">
      <w:r>
        <w:t xml:space="preserve">Restate the request using the language on the inject. Explain how you accomplished the task or how you attempted it and what further steps you would take if you had more time to complete it. </w:t>
      </w:r>
    </w:p>
    <w:p w14:paraId="516D1062" w14:textId="5D572A10" w:rsidR="00F81735" w:rsidRDefault="00F81735">
      <w:r>
        <w:t xml:space="preserve">Label images and tables with a brief description and format so that they are easy to read and professional to look at. </w:t>
      </w:r>
    </w:p>
    <w:p w14:paraId="0DEC0DDC" w14:textId="77777777" w:rsidR="00F81735" w:rsidRDefault="00F81735">
      <w:r>
        <w:t>Table 1: description</w:t>
      </w:r>
    </w:p>
    <w:p w14:paraId="60F80330" w14:textId="46C3F8CD" w:rsidR="008678F9" w:rsidRPr="00D138F2" w:rsidRDefault="00F81735">
      <w:r>
        <w:t>Image 1: description</w:t>
      </w:r>
      <w:r w:rsidR="00D138F2">
        <w:t xml:space="preserve"> </w:t>
      </w:r>
    </w:p>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3D43" w14:textId="77777777" w:rsidR="00A12B47" w:rsidRDefault="00A12B47">
      <w:pPr>
        <w:spacing w:after="0" w:line="240" w:lineRule="auto"/>
      </w:pPr>
      <w:r>
        <w:separator/>
      </w:r>
    </w:p>
  </w:endnote>
  <w:endnote w:type="continuationSeparator" w:id="0">
    <w:p w14:paraId="766A8A48" w14:textId="77777777" w:rsidR="00A12B47" w:rsidRDefault="00A12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345D" w14:textId="77777777" w:rsidR="00A12B47" w:rsidRDefault="00A12B47">
      <w:pPr>
        <w:spacing w:after="0" w:line="240" w:lineRule="auto"/>
      </w:pPr>
      <w:r>
        <w:separator/>
      </w:r>
    </w:p>
  </w:footnote>
  <w:footnote w:type="continuationSeparator" w:id="0">
    <w:p w14:paraId="01ABB487" w14:textId="77777777" w:rsidR="00A12B47" w:rsidRDefault="00A12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1E220B"/>
    <w:rsid w:val="00347EC1"/>
    <w:rsid w:val="003D385B"/>
    <w:rsid w:val="00671352"/>
    <w:rsid w:val="006B4BCF"/>
    <w:rsid w:val="00756B5A"/>
    <w:rsid w:val="007A7AE2"/>
    <w:rsid w:val="007B6842"/>
    <w:rsid w:val="008678F9"/>
    <w:rsid w:val="008F37D1"/>
    <w:rsid w:val="00952DCA"/>
    <w:rsid w:val="00A12B47"/>
    <w:rsid w:val="00A61DF0"/>
    <w:rsid w:val="00A72749"/>
    <w:rsid w:val="00D138F2"/>
    <w:rsid w:val="00F013E0"/>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60E6C"/>
    <w:rsid w:val="005908FA"/>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Brooke Wieder</cp:lastModifiedBy>
  <cp:revision>3</cp:revision>
  <dcterms:created xsi:type="dcterms:W3CDTF">2023-01-19T23:53:00Z</dcterms:created>
  <dcterms:modified xsi:type="dcterms:W3CDTF">2023-02-14T00:09:00Z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