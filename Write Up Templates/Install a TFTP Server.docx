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73"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9873"/>
      </w:tblGrid>
      <w:tr w:rsidR="00756B5A" w14:paraId="6CADF0FC" w14:textId="77777777" w:rsidTr="005F1B7B">
        <w:trPr>
          <w:trHeight w:val="1194"/>
        </w:trPr>
        <w:tc>
          <w:tcPr>
            <w:tcW w:w="9873" w:type="dxa"/>
            <w:tcBorders>
              <w:bottom w:val="single" w:sz="8" w:space="0" w:color="CCCCCC" w:themeColor="background2"/>
            </w:tcBorders>
          </w:tcPr>
          <w:p w14:paraId="6D2CD9D7" w14:textId="73B725BB"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FA2B0F">
              <w:rPr>
                <w:color w:val="28606E" w:themeColor="accent6" w:themeShade="80"/>
              </w:rPr>
              <w:t>14</w:t>
            </w:r>
          </w:p>
        </w:tc>
      </w:tr>
      <w:tr w:rsidR="00756B5A" w14:paraId="4F4BD82D" w14:textId="77777777" w:rsidTr="005F1B7B">
        <w:trPr>
          <w:trHeight w:hRule="exact" w:val="1348"/>
        </w:trPr>
        <w:tc>
          <w:tcPr>
            <w:tcW w:w="9873"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244357">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244357">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30F9D982" w:rsidR="00756B5A" w:rsidRDefault="00244357">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FA2B0F">
        <w:t>14</w:t>
      </w:r>
    </w:p>
    <w:p w14:paraId="2410E4DA" w14:textId="62CD0A2E" w:rsidR="00756B5A" w:rsidRDefault="00F81735">
      <w:pPr>
        <w:pStyle w:val="ContactInfo"/>
      </w:pPr>
      <w:r>
        <w:t>Date: February 18, 2023</w:t>
      </w:r>
    </w:p>
    <w:p w14:paraId="1A2236E9" w14:textId="40B97678" w:rsidR="00F81735" w:rsidRDefault="00F81735">
      <w:pPr>
        <w:pStyle w:val="ContactInfo"/>
      </w:pPr>
      <w:r>
        <w:t xml:space="preserve">Subject: </w:t>
      </w:r>
      <w:r w:rsidR="00D20738">
        <w:t>TFTP Server Installation</w:t>
      </w:r>
    </w:p>
    <w:p w14:paraId="04B8DE7F" w14:textId="59B64CDC" w:rsidR="00F81735" w:rsidRDefault="00807863">
      <w:r>
        <w:t>In response to your request to install a TFTP server on the network, we are happy to inform you of its successful integration. We chose to install the TFTP server on the Windows</w:t>
      </w:r>
      <w:r w:rsidR="005B22EE">
        <w:t xml:space="preserve"> Server</w:t>
      </w:r>
      <w:r>
        <w:t xml:space="preserve"> 201</w:t>
      </w:r>
      <w:r w:rsidR="00616ABA">
        <w:t>2</w:t>
      </w:r>
      <w:r>
        <w:t xml:space="preserve"> </w:t>
      </w:r>
      <w:r w:rsidR="00616ABA">
        <w:t>Active Directory</w:t>
      </w:r>
      <w:r>
        <w:t xml:space="preserve"> machine, as securing the server on this machine would be the easiest and most effective. We installed the server using the “Transport Server” role for windows servers. </w:t>
      </w:r>
    </w:p>
    <w:p w14:paraId="026545A7" w14:textId="099423F4" w:rsidR="00807863" w:rsidRPr="005B22EE" w:rsidRDefault="005B22EE">
      <w:r>
        <w:t>Regarding the security profile of the TFTP directory, t</w:t>
      </w:r>
      <w:r w:rsidR="00722258" w:rsidRPr="005B22EE">
        <w:t>he TFTP</w:t>
      </w:r>
      <w:r w:rsidRPr="005B22EE">
        <w:t xml:space="preserve"> directory only enables the </w:t>
      </w:r>
      <w:r>
        <w:t>TFTP</w:t>
      </w:r>
      <w:r w:rsidRPr="005B22EE">
        <w:t xml:space="preserve"> user group to read and write to the directory. </w:t>
      </w:r>
      <w:r>
        <w:t>No other users are permitted to read or write to the directory.</w:t>
      </w:r>
    </w:p>
    <w:p w14:paraId="041B8F5B" w14:textId="4F2BCE41" w:rsidR="00807863" w:rsidRPr="005B22EE" w:rsidRDefault="005B22EE">
      <w:r>
        <w:t>To help accommodate the server, a</w:t>
      </w:r>
      <w:r w:rsidR="00451896" w:rsidRPr="005B22EE">
        <w:t xml:space="preserve">t the </w:t>
      </w:r>
      <w:r w:rsidR="00722258" w:rsidRPr="005B22EE">
        <w:t>palo alto</w:t>
      </w:r>
      <w:r w:rsidR="00451896" w:rsidRPr="005B22EE">
        <w:t xml:space="preserve"> level, we enabled </w:t>
      </w:r>
      <w:r>
        <w:t xml:space="preserve">UDP </w:t>
      </w:r>
      <w:r w:rsidR="00CA72A8" w:rsidRPr="005B22EE">
        <w:t>por</w:t>
      </w:r>
      <w:r>
        <w:t>t</w:t>
      </w:r>
      <w:r w:rsidR="00CA72A8" w:rsidRPr="005B22EE">
        <w:t xml:space="preserve"> 69 across </w:t>
      </w:r>
      <w:r>
        <w:t xml:space="preserve">network </w:t>
      </w:r>
      <w:r w:rsidR="00CA72A8" w:rsidRPr="005B22EE">
        <w:t xml:space="preserve">segments. </w:t>
      </w:r>
      <w:r w:rsidR="00722258" w:rsidRPr="005B22EE">
        <w:t xml:space="preserve">We also enabled UDP port 69 on the </w:t>
      </w:r>
      <w:r>
        <w:t>TFTP</w:t>
      </w:r>
      <w:r w:rsidR="00722258" w:rsidRPr="005B22EE">
        <w:t xml:space="preserve"> server</w:t>
      </w:r>
      <w:r>
        <w:t xml:space="preserve"> (Windows Server 2012 Active Directory)</w:t>
      </w:r>
      <w:r w:rsidR="00722258" w:rsidRPr="005B22EE">
        <w:t xml:space="preserve">. </w:t>
      </w:r>
      <w:r w:rsidR="00CA72A8" w:rsidRPr="005B22EE">
        <w:t xml:space="preserve">We did not enable </w:t>
      </w:r>
      <w:r>
        <w:t>use</w:t>
      </w:r>
      <w:r w:rsidR="00CA72A8" w:rsidRPr="005B22EE">
        <w:t xml:space="preserve"> for the external network.</w:t>
      </w:r>
    </w:p>
    <w:p w14:paraId="793BFF5D" w14:textId="35227985" w:rsidR="00807863" w:rsidRDefault="005B22EE">
      <w:r>
        <w:t>To prevent the directory from being overrun, we have only given access to the directory to members in the TFTP user group. This will prevent extra, unauthorized users from connecting to the server.</w:t>
      </w:r>
    </w:p>
    <w:p w14:paraId="0C3FBDC5" w14:textId="003B2DC0" w:rsidR="00807863" w:rsidRPr="00807863" w:rsidRDefault="00807863">
      <w:r>
        <w:t>Below is evidence of the TFTP service’s functionality:</w:t>
      </w:r>
    </w:p>
    <w:p w14:paraId="60F80330" w14:textId="4C82FF1C" w:rsidR="008678F9" w:rsidRPr="00D138F2" w:rsidRDefault="00F81735">
      <w:r>
        <w:t xml:space="preserve">Image 1: </w:t>
      </w:r>
      <w:r w:rsidR="005B22EE">
        <w:t>Windows Server 2016 successfully downloading a file from the TFTP server.</w:t>
      </w:r>
    </w:p>
    <w:sectPr w:rsidR="008678F9" w:rsidRPr="00D138F2" w:rsidSect="00FA2B0F">
      <w:headerReference w:type="default" r:id="rId7"/>
      <w:footerReference w:type="default" r:id="rId8"/>
      <w:headerReference w:type="first" r:id="rId9"/>
      <w:footerReference w:type="first" r:id="rId10"/>
      <w:pgSz w:w="12240" w:h="15840"/>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F5B2C" w14:textId="77777777" w:rsidR="00244357" w:rsidRDefault="00244357">
      <w:pPr>
        <w:spacing w:after="0" w:line="240" w:lineRule="auto"/>
      </w:pPr>
      <w:r>
        <w:separator/>
      </w:r>
    </w:p>
  </w:endnote>
  <w:endnote w:type="continuationSeparator" w:id="0">
    <w:p w14:paraId="1F30BD93" w14:textId="77777777" w:rsidR="00244357" w:rsidRDefault="0024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1CF7E" w14:textId="77777777" w:rsidR="00244357" w:rsidRDefault="00244357">
      <w:pPr>
        <w:spacing w:after="0" w:line="240" w:lineRule="auto"/>
      </w:pPr>
      <w:r>
        <w:separator/>
      </w:r>
    </w:p>
  </w:footnote>
  <w:footnote w:type="continuationSeparator" w:id="0">
    <w:p w14:paraId="09AB587C" w14:textId="77777777" w:rsidR="00244357" w:rsidRDefault="00244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oel="http://schemas.microsoft.com/office/2019/extlst">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oel="http://schemas.microsoft.com/office/2019/extlst">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0A19B0"/>
    <w:rsid w:val="0016683A"/>
    <w:rsid w:val="0018649C"/>
    <w:rsid w:val="0019140F"/>
    <w:rsid w:val="00244357"/>
    <w:rsid w:val="00347EC1"/>
    <w:rsid w:val="003D385B"/>
    <w:rsid w:val="00451896"/>
    <w:rsid w:val="005B22EE"/>
    <w:rsid w:val="005F1B7B"/>
    <w:rsid w:val="00616ABA"/>
    <w:rsid w:val="006663FF"/>
    <w:rsid w:val="00671352"/>
    <w:rsid w:val="006B4BCF"/>
    <w:rsid w:val="00722258"/>
    <w:rsid w:val="00756B5A"/>
    <w:rsid w:val="007A7AE2"/>
    <w:rsid w:val="007B6842"/>
    <w:rsid w:val="00807863"/>
    <w:rsid w:val="008678F9"/>
    <w:rsid w:val="008F37D1"/>
    <w:rsid w:val="00952DCA"/>
    <w:rsid w:val="00A61DF0"/>
    <w:rsid w:val="00A72749"/>
    <w:rsid w:val="00BC128E"/>
    <w:rsid w:val="00CA72A8"/>
    <w:rsid w:val="00D138F2"/>
    <w:rsid w:val="00D20738"/>
    <w:rsid w:val="00F013E0"/>
    <w:rsid w:val="00F81735"/>
    <w:rsid w:val="00F85AB0"/>
    <w:rsid w:val="00FA2B0F"/>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73990"/>
    <w:rsid w:val="005908FA"/>
    <w:rsid w:val="00A10353"/>
    <w:rsid w:val="00B36131"/>
    <w:rsid w:val="00E51C93"/>
    <w:rsid w:val="00E6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Jacob Motley</cp:lastModifiedBy>
  <cp:revision>2</cp:revision>
  <dcterms:created xsi:type="dcterms:W3CDTF">2023-02-17T23:46:00Z</dcterms:created>
  <dcterms:modified xsi:type="dcterms:W3CDTF">2023-02-17T23:46:00Z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