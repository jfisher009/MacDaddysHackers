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4FB0FF91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Team</w:t>
            </w:r>
            <w:r w:rsidR="006B01F8">
              <w:rPr>
                <w:color w:val="28606E" w:themeColor="accent6" w:themeShade="80"/>
              </w:rPr>
              <w:t xml:space="preserve"> </w:t>
            </w:r>
            <w:r w:rsidR="00133594">
              <w:rPr>
                <w:color w:val="28606E" w:themeColor="accent6" w:themeShade="80"/>
              </w:rPr>
              <w:t>14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77777777" w:rsidR="00756B5A" w:rsidRDefault="00551A07">
      <w:pPr>
        <w:pStyle w:val="Heading1"/>
      </w:pPr>
      <w:sdt>
        <w:sdtPr>
          <w:alias w:val="Memorandum:"/>
          <w:tag w:val="Memorandum:"/>
          <w:id w:val="-249270345"/>
          <w:placeholder>
            <w:docPart w:val="7460C30D92CA4FAAA4FD0476590BD0B4"/>
          </w:placeholder>
          <w:temporary/>
          <w:showingPlcHdr/>
          <w15:appearance w15:val="hidden"/>
        </w:sdtPr>
        <w:sdtEndPr/>
        <w:sdtContent>
          <w:r w:rsidR="008678F9">
            <w:t>Memorandum</w:t>
          </w:r>
        </w:sdtContent>
      </w:sdt>
    </w:p>
    <w:p w14:paraId="433CADCF" w14:textId="7D7C3340" w:rsidR="00756B5A" w:rsidRDefault="00551A07">
      <w:pPr>
        <w:pStyle w:val="ContactInfo"/>
      </w:pPr>
      <w:sdt>
        <w:sdtPr>
          <w:alias w:val="To:"/>
          <w:tag w:val="To:"/>
          <w:id w:val="2104752657"/>
          <w:placeholder>
            <w:docPart w:val="EE18D5251C154995B44F58B37AE57B01"/>
          </w:placeholder>
          <w:temporary/>
          <w:showingPlcHdr/>
          <w15:appearance w15:val="hidden"/>
        </w:sdtPr>
        <w:sdtEndPr/>
        <w:sdtContent>
          <w:r w:rsidR="00952DCA">
            <w:t>To:</w:t>
          </w:r>
        </w:sdtContent>
      </w:sdt>
      <w:r w:rsidR="008678F9">
        <w:t xml:space="preserve"> </w:t>
      </w:r>
      <w:r w:rsidR="006B01F8">
        <w:t>Management</w:t>
      </w:r>
    </w:p>
    <w:p w14:paraId="09E4A815" w14:textId="0030CD6D" w:rsidR="00756B5A" w:rsidRDefault="00551A07">
      <w:pPr>
        <w:pStyle w:val="ContactInfo"/>
      </w:pPr>
      <w:sdt>
        <w:sdtPr>
          <w:alias w:val="From:"/>
          <w:tag w:val="From:"/>
          <w:id w:val="737519535"/>
          <w:placeholder>
            <w:docPart w:val="7881998550654E4890883E68916D9B4C"/>
          </w:placeholder>
          <w:temporary/>
          <w:showingPlcHdr/>
          <w15:appearance w15:val="hidden"/>
        </w:sdtPr>
        <w:sdtEndPr/>
        <w:sdtContent>
          <w:r w:rsidR="00952DCA">
            <w:t>From:</w:t>
          </w:r>
        </w:sdtContent>
      </w:sdt>
      <w:r w:rsidR="00952DCA">
        <w:t xml:space="preserve"> </w:t>
      </w:r>
      <w:r w:rsidR="006B01F8">
        <w:t xml:space="preserve">Team </w:t>
      </w:r>
      <w:r w:rsidR="00133594">
        <w:t>14</w:t>
      </w:r>
    </w:p>
    <w:p w14:paraId="2410E4DA" w14:textId="001CA74B" w:rsidR="00756B5A" w:rsidRDefault="006B01F8">
      <w:pPr>
        <w:pStyle w:val="ContactInfo"/>
      </w:pPr>
      <w:r>
        <w:t>Date: February 18, 2023</w:t>
      </w:r>
    </w:p>
    <w:p w14:paraId="43244A97" w14:textId="39624448" w:rsidR="006B01F8" w:rsidRDefault="006B01F8">
      <w:pPr>
        <w:pStyle w:val="ContactInfo"/>
      </w:pPr>
      <w:r>
        <w:t>Subject: Inventory Report</w:t>
      </w:r>
    </w:p>
    <w:p w14:paraId="09E25CCB" w14:textId="4C0E9B08" w:rsidR="006B01F8" w:rsidRDefault="006B01F8">
      <w:pPr>
        <w:pStyle w:val="ContactInfo"/>
      </w:pPr>
    </w:p>
    <w:p w14:paraId="675E6017" w14:textId="531B967F" w:rsidR="006B01F8" w:rsidRDefault="006B01F8" w:rsidP="006B01F8">
      <w:r>
        <w:t xml:space="preserve">Include an introduction with inject language. 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623"/>
        <w:gridCol w:w="1532"/>
        <w:gridCol w:w="1532"/>
        <w:gridCol w:w="1535"/>
        <w:gridCol w:w="4303"/>
      </w:tblGrid>
      <w:tr w:rsidR="00DA51DC" w14:paraId="5E9A6300" w14:textId="77777777" w:rsidTr="00DA51DC">
        <w:tc>
          <w:tcPr>
            <w:tcW w:w="1541" w:type="dxa"/>
          </w:tcPr>
          <w:p w14:paraId="48766CEA" w14:textId="311762AA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Device</w:t>
            </w:r>
          </w:p>
        </w:tc>
        <w:tc>
          <w:tcPr>
            <w:tcW w:w="1543" w:type="dxa"/>
          </w:tcPr>
          <w:p w14:paraId="023D15FE" w14:textId="3E1065B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IP Address</w:t>
            </w:r>
          </w:p>
        </w:tc>
        <w:tc>
          <w:tcPr>
            <w:tcW w:w="1543" w:type="dxa"/>
          </w:tcPr>
          <w:p w14:paraId="7C816199" w14:textId="2647FA28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Current OS Level</w:t>
            </w:r>
          </w:p>
        </w:tc>
        <w:tc>
          <w:tcPr>
            <w:tcW w:w="1544" w:type="dxa"/>
          </w:tcPr>
          <w:p w14:paraId="0A8A30DC" w14:textId="4C5D4A8F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Most Recent OS level released</w:t>
            </w:r>
          </w:p>
        </w:tc>
        <w:tc>
          <w:tcPr>
            <w:tcW w:w="4354" w:type="dxa"/>
          </w:tcPr>
          <w:p w14:paraId="72811F4B" w14:textId="6930EF65" w:rsidR="00DA51DC" w:rsidRPr="00DA51DC" w:rsidRDefault="00DA51DC" w:rsidP="00DA51DC">
            <w:pPr>
              <w:jc w:val="center"/>
              <w:rPr>
                <w:b/>
                <w:bCs/>
              </w:rPr>
            </w:pPr>
            <w:r w:rsidRPr="00DA51DC">
              <w:rPr>
                <w:b/>
                <w:bCs/>
              </w:rPr>
              <w:t>Need to Upgrade? List Vulnerabilities</w:t>
            </w:r>
          </w:p>
        </w:tc>
      </w:tr>
      <w:tr w:rsidR="00DA51DC" w14:paraId="5D40D66C" w14:textId="77777777" w:rsidTr="00DA51DC">
        <w:tc>
          <w:tcPr>
            <w:tcW w:w="1541" w:type="dxa"/>
          </w:tcPr>
          <w:p w14:paraId="63D4E06C" w14:textId="198E31FA" w:rsidR="00DA51DC" w:rsidRDefault="00DA51DC">
            <w:r>
              <w:t>Windows 10</w:t>
            </w:r>
          </w:p>
        </w:tc>
        <w:tc>
          <w:tcPr>
            <w:tcW w:w="1543" w:type="dxa"/>
          </w:tcPr>
          <w:p w14:paraId="78B27EE0" w14:textId="77777777" w:rsidR="00DA51DC" w:rsidRDefault="00DA51DC"/>
        </w:tc>
        <w:tc>
          <w:tcPr>
            <w:tcW w:w="1543" w:type="dxa"/>
          </w:tcPr>
          <w:p w14:paraId="72BA49F0" w14:textId="77777777" w:rsidR="00DA51DC" w:rsidRDefault="00DA51DC"/>
        </w:tc>
        <w:tc>
          <w:tcPr>
            <w:tcW w:w="1544" w:type="dxa"/>
          </w:tcPr>
          <w:p w14:paraId="6FB3720C" w14:textId="77777777" w:rsidR="00DA51DC" w:rsidRDefault="00DA51DC"/>
        </w:tc>
        <w:tc>
          <w:tcPr>
            <w:tcW w:w="4354" w:type="dxa"/>
          </w:tcPr>
          <w:p w14:paraId="522B2BEC" w14:textId="77777777" w:rsidR="00DA51DC" w:rsidRDefault="00DA51DC"/>
        </w:tc>
      </w:tr>
      <w:tr w:rsidR="00DA51DC" w14:paraId="1DB4EC4B" w14:textId="77777777" w:rsidTr="00DA51DC">
        <w:tc>
          <w:tcPr>
            <w:tcW w:w="1541" w:type="dxa"/>
          </w:tcPr>
          <w:p w14:paraId="1B6ED756" w14:textId="78EB3985" w:rsidR="00DA51DC" w:rsidRDefault="00DA51DC">
            <w:r>
              <w:t>2016 Docker</w:t>
            </w:r>
          </w:p>
        </w:tc>
        <w:tc>
          <w:tcPr>
            <w:tcW w:w="1543" w:type="dxa"/>
          </w:tcPr>
          <w:p w14:paraId="0647B984" w14:textId="730AA191" w:rsidR="00DA51DC" w:rsidRDefault="00DA51DC"/>
        </w:tc>
        <w:tc>
          <w:tcPr>
            <w:tcW w:w="1543" w:type="dxa"/>
          </w:tcPr>
          <w:p w14:paraId="08A4A412" w14:textId="77777777" w:rsidR="00DA51DC" w:rsidRDefault="00DA51DC"/>
        </w:tc>
        <w:tc>
          <w:tcPr>
            <w:tcW w:w="1544" w:type="dxa"/>
          </w:tcPr>
          <w:p w14:paraId="2F36F2F9" w14:textId="77777777" w:rsidR="00DA51DC" w:rsidRDefault="00DA51DC"/>
        </w:tc>
        <w:tc>
          <w:tcPr>
            <w:tcW w:w="4354" w:type="dxa"/>
          </w:tcPr>
          <w:p w14:paraId="6A140948" w14:textId="77777777" w:rsidR="00DA51DC" w:rsidRDefault="00DA51DC"/>
        </w:tc>
      </w:tr>
      <w:tr w:rsidR="00DA51DC" w14:paraId="77D8FFF1" w14:textId="77777777" w:rsidTr="00DA51DC">
        <w:tc>
          <w:tcPr>
            <w:tcW w:w="1541" w:type="dxa"/>
          </w:tcPr>
          <w:p w14:paraId="40D9CA9E" w14:textId="32095B83" w:rsidR="00DA51DC" w:rsidRDefault="00DA51DC">
            <w:r>
              <w:t>Debian 8.5</w:t>
            </w:r>
          </w:p>
        </w:tc>
        <w:tc>
          <w:tcPr>
            <w:tcW w:w="1543" w:type="dxa"/>
          </w:tcPr>
          <w:p w14:paraId="7E3EF346" w14:textId="77777777" w:rsidR="00DA51DC" w:rsidRDefault="00DA51DC"/>
        </w:tc>
        <w:tc>
          <w:tcPr>
            <w:tcW w:w="1543" w:type="dxa"/>
          </w:tcPr>
          <w:p w14:paraId="5007C980" w14:textId="77777777" w:rsidR="00DA51DC" w:rsidRDefault="00DA51DC"/>
        </w:tc>
        <w:tc>
          <w:tcPr>
            <w:tcW w:w="1544" w:type="dxa"/>
          </w:tcPr>
          <w:p w14:paraId="55CA241E" w14:textId="77777777" w:rsidR="00DA51DC" w:rsidRDefault="00DA51DC"/>
        </w:tc>
        <w:tc>
          <w:tcPr>
            <w:tcW w:w="4354" w:type="dxa"/>
          </w:tcPr>
          <w:p w14:paraId="46D86CF6" w14:textId="77777777" w:rsidR="00DA51DC" w:rsidRDefault="00DA51DC"/>
        </w:tc>
      </w:tr>
      <w:tr w:rsidR="00DA51DC" w14:paraId="77EE72AD" w14:textId="77777777" w:rsidTr="00DA51DC">
        <w:tc>
          <w:tcPr>
            <w:tcW w:w="1541" w:type="dxa"/>
          </w:tcPr>
          <w:p w14:paraId="5ADFB3F0" w14:textId="3C8D822C" w:rsidR="00DA51DC" w:rsidRDefault="00DA51DC">
            <w:r>
              <w:t>Ubuntu 14</w:t>
            </w:r>
          </w:p>
        </w:tc>
        <w:tc>
          <w:tcPr>
            <w:tcW w:w="1543" w:type="dxa"/>
          </w:tcPr>
          <w:p w14:paraId="5306F3E6" w14:textId="77777777" w:rsidR="00DA51DC" w:rsidRDefault="00DA51DC"/>
        </w:tc>
        <w:tc>
          <w:tcPr>
            <w:tcW w:w="1543" w:type="dxa"/>
          </w:tcPr>
          <w:p w14:paraId="4CC7A61B" w14:textId="77777777" w:rsidR="00DA51DC" w:rsidRDefault="00DA51DC"/>
        </w:tc>
        <w:tc>
          <w:tcPr>
            <w:tcW w:w="1544" w:type="dxa"/>
          </w:tcPr>
          <w:p w14:paraId="223C34B3" w14:textId="77777777" w:rsidR="00DA51DC" w:rsidRDefault="00DA51DC"/>
        </w:tc>
        <w:tc>
          <w:tcPr>
            <w:tcW w:w="4354" w:type="dxa"/>
          </w:tcPr>
          <w:p w14:paraId="7ABE772A" w14:textId="77777777" w:rsidR="00DA51DC" w:rsidRDefault="00DA51DC"/>
        </w:tc>
      </w:tr>
      <w:tr w:rsidR="00DA51DC" w14:paraId="7604C77A" w14:textId="77777777" w:rsidTr="00DA51DC">
        <w:tc>
          <w:tcPr>
            <w:tcW w:w="1541" w:type="dxa"/>
          </w:tcPr>
          <w:p w14:paraId="11B250C2" w14:textId="6515AD72" w:rsidR="00DA51DC" w:rsidRDefault="00DA51DC">
            <w:r>
              <w:t>2012 AD/DNS/DHCP</w:t>
            </w:r>
          </w:p>
        </w:tc>
        <w:tc>
          <w:tcPr>
            <w:tcW w:w="1543" w:type="dxa"/>
          </w:tcPr>
          <w:p w14:paraId="00D0EA56" w14:textId="77777777" w:rsidR="00DA51DC" w:rsidRDefault="00DA51DC"/>
        </w:tc>
        <w:tc>
          <w:tcPr>
            <w:tcW w:w="1543" w:type="dxa"/>
          </w:tcPr>
          <w:p w14:paraId="69BAA022" w14:textId="77777777" w:rsidR="00DA51DC" w:rsidRDefault="00DA51DC"/>
        </w:tc>
        <w:tc>
          <w:tcPr>
            <w:tcW w:w="1544" w:type="dxa"/>
          </w:tcPr>
          <w:p w14:paraId="379E2FB7" w14:textId="77777777" w:rsidR="00DA51DC" w:rsidRDefault="00DA51DC"/>
        </w:tc>
        <w:tc>
          <w:tcPr>
            <w:tcW w:w="4354" w:type="dxa"/>
          </w:tcPr>
          <w:p w14:paraId="4A994BFB" w14:textId="77777777" w:rsidR="00DA51DC" w:rsidRDefault="00DA51DC"/>
        </w:tc>
      </w:tr>
      <w:tr w:rsidR="00DA51DC" w14:paraId="6BCF6A30" w14:textId="77777777" w:rsidTr="00DA51DC">
        <w:tc>
          <w:tcPr>
            <w:tcW w:w="1541" w:type="dxa"/>
          </w:tcPr>
          <w:p w14:paraId="306597B8" w14:textId="0300C230" w:rsidR="00DA51DC" w:rsidRDefault="00DA51DC">
            <w:r>
              <w:t>Ubuntu WKST</w:t>
            </w:r>
          </w:p>
        </w:tc>
        <w:tc>
          <w:tcPr>
            <w:tcW w:w="1543" w:type="dxa"/>
          </w:tcPr>
          <w:p w14:paraId="447A462F" w14:textId="77777777" w:rsidR="00DA51DC" w:rsidRDefault="00DA51DC"/>
        </w:tc>
        <w:tc>
          <w:tcPr>
            <w:tcW w:w="1543" w:type="dxa"/>
          </w:tcPr>
          <w:p w14:paraId="21E358D6" w14:textId="77777777" w:rsidR="00DA51DC" w:rsidRDefault="00DA51DC"/>
        </w:tc>
        <w:tc>
          <w:tcPr>
            <w:tcW w:w="1544" w:type="dxa"/>
          </w:tcPr>
          <w:p w14:paraId="29D3C277" w14:textId="77777777" w:rsidR="00DA51DC" w:rsidRDefault="00DA51DC"/>
        </w:tc>
        <w:tc>
          <w:tcPr>
            <w:tcW w:w="4354" w:type="dxa"/>
          </w:tcPr>
          <w:p w14:paraId="3BD815F7" w14:textId="77777777" w:rsidR="00DA51DC" w:rsidRDefault="00DA51DC"/>
        </w:tc>
      </w:tr>
      <w:tr w:rsidR="00DA51DC" w14:paraId="2AFC893B" w14:textId="77777777" w:rsidTr="00DA51DC">
        <w:tc>
          <w:tcPr>
            <w:tcW w:w="1541" w:type="dxa"/>
          </w:tcPr>
          <w:p w14:paraId="0F299BE4" w14:textId="5DA70F06" w:rsidR="00DA51DC" w:rsidRDefault="00DA51DC">
            <w:r>
              <w:t>Slunk</w:t>
            </w:r>
          </w:p>
        </w:tc>
        <w:tc>
          <w:tcPr>
            <w:tcW w:w="1543" w:type="dxa"/>
          </w:tcPr>
          <w:p w14:paraId="4A4E3565" w14:textId="77777777" w:rsidR="00DA51DC" w:rsidRDefault="00DA51DC"/>
        </w:tc>
        <w:tc>
          <w:tcPr>
            <w:tcW w:w="1543" w:type="dxa"/>
          </w:tcPr>
          <w:p w14:paraId="35634D0B" w14:textId="77777777" w:rsidR="00DA51DC" w:rsidRDefault="00DA51DC"/>
        </w:tc>
        <w:tc>
          <w:tcPr>
            <w:tcW w:w="1544" w:type="dxa"/>
          </w:tcPr>
          <w:p w14:paraId="3D8F614F" w14:textId="77777777" w:rsidR="00DA51DC" w:rsidRDefault="00DA51DC"/>
        </w:tc>
        <w:tc>
          <w:tcPr>
            <w:tcW w:w="4354" w:type="dxa"/>
          </w:tcPr>
          <w:p w14:paraId="4094E406" w14:textId="77777777" w:rsidR="00DA51DC" w:rsidRDefault="00DA51DC"/>
        </w:tc>
      </w:tr>
      <w:tr w:rsidR="00DA51DC" w14:paraId="2631B510" w14:textId="77777777" w:rsidTr="00DA51DC">
        <w:tc>
          <w:tcPr>
            <w:tcW w:w="1541" w:type="dxa"/>
          </w:tcPr>
          <w:p w14:paraId="5813A302" w14:textId="68E99572" w:rsidR="00DA51DC" w:rsidRDefault="00DA51DC">
            <w:r>
              <w:t xml:space="preserve">CentOS 7 </w:t>
            </w:r>
          </w:p>
        </w:tc>
        <w:tc>
          <w:tcPr>
            <w:tcW w:w="1543" w:type="dxa"/>
          </w:tcPr>
          <w:p w14:paraId="046176BF" w14:textId="77777777" w:rsidR="00DA51DC" w:rsidRDefault="00DA51DC"/>
        </w:tc>
        <w:tc>
          <w:tcPr>
            <w:tcW w:w="1543" w:type="dxa"/>
          </w:tcPr>
          <w:p w14:paraId="2A1529E5" w14:textId="77777777" w:rsidR="00DA51DC" w:rsidRDefault="00DA51DC"/>
        </w:tc>
        <w:tc>
          <w:tcPr>
            <w:tcW w:w="1544" w:type="dxa"/>
          </w:tcPr>
          <w:p w14:paraId="08F50BFD" w14:textId="77777777" w:rsidR="00DA51DC" w:rsidRDefault="00DA51DC"/>
        </w:tc>
        <w:tc>
          <w:tcPr>
            <w:tcW w:w="4354" w:type="dxa"/>
          </w:tcPr>
          <w:p w14:paraId="3BD99B90" w14:textId="77777777" w:rsidR="00DA51DC" w:rsidRDefault="00DA51DC"/>
        </w:tc>
      </w:tr>
      <w:tr w:rsidR="00DA51DC" w14:paraId="3BA046C2" w14:textId="77777777" w:rsidTr="00DA51DC">
        <w:tc>
          <w:tcPr>
            <w:tcW w:w="1541" w:type="dxa"/>
          </w:tcPr>
          <w:p w14:paraId="2FF08480" w14:textId="04A26523" w:rsidR="00DA51DC" w:rsidRDefault="00DA51DC">
            <w:r>
              <w:t>Fedora 21</w:t>
            </w:r>
          </w:p>
        </w:tc>
        <w:tc>
          <w:tcPr>
            <w:tcW w:w="1543" w:type="dxa"/>
          </w:tcPr>
          <w:p w14:paraId="3918009C" w14:textId="77777777" w:rsidR="00DA51DC" w:rsidRDefault="00DA51DC"/>
        </w:tc>
        <w:tc>
          <w:tcPr>
            <w:tcW w:w="1543" w:type="dxa"/>
          </w:tcPr>
          <w:p w14:paraId="68DC3FE7" w14:textId="77777777" w:rsidR="00DA51DC" w:rsidRDefault="00DA51DC"/>
        </w:tc>
        <w:tc>
          <w:tcPr>
            <w:tcW w:w="1544" w:type="dxa"/>
          </w:tcPr>
          <w:p w14:paraId="648C7BF3" w14:textId="77777777" w:rsidR="00DA51DC" w:rsidRDefault="00DA51DC"/>
        </w:tc>
        <w:tc>
          <w:tcPr>
            <w:tcW w:w="4354" w:type="dxa"/>
          </w:tcPr>
          <w:p w14:paraId="7C7BFCDB" w14:textId="77777777" w:rsidR="00DA51DC" w:rsidRDefault="00DA51DC"/>
        </w:tc>
      </w:tr>
    </w:tbl>
    <w:p w14:paraId="60F80330" w14:textId="64696A17" w:rsidR="008678F9" w:rsidRPr="00D138F2" w:rsidRDefault="008678F9"/>
    <w:sectPr w:rsidR="008678F9" w:rsidRPr="00D138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F9E10" w14:textId="77777777" w:rsidR="00551A07" w:rsidRDefault="00551A07">
      <w:pPr>
        <w:spacing w:after="0" w:line="240" w:lineRule="auto"/>
      </w:pPr>
      <w:r>
        <w:separator/>
      </w:r>
    </w:p>
  </w:endnote>
  <w:endnote w:type="continuationSeparator" w:id="0">
    <w:p w14:paraId="5CAF83CB" w14:textId="77777777" w:rsidR="00551A07" w:rsidRDefault="0055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6EE91" w14:textId="77777777" w:rsidR="003D385B" w:rsidRDefault="003D38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75C8" w14:textId="77777777" w:rsidR="00756B5A" w:rsidRPr="00347EC1" w:rsidRDefault="00551A07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706EF7A6F95C45CA99D3FBE0E870F860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AD95A5" wp14:editId="2652AD9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4A290F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7ED5829F" w14:textId="77777777" w:rsidR="00756B5A" w:rsidRPr="00347EC1" w:rsidRDefault="00551A07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C7914FF798704E7C92BE2FC8959F083E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D6FC047AA8164A53B59FBF7382E3A6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9F89" w14:textId="77777777" w:rsidR="00551A07" w:rsidRDefault="00551A07">
      <w:pPr>
        <w:spacing w:after="0" w:line="240" w:lineRule="auto"/>
      </w:pPr>
      <w:r>
        <w:separator/>
      </w:r>
    </w:p>
  </w:footnote>
  <w:footnote w:type="continuationSeparator" w:id="0">
    <w:p w14:paraId="7E3CD22F" w14:textId="77777777" w:rsidR="00551A07" w:rsidRDefault="0055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483FC" w14:textId="77777777" w:rsidR="003D385B" w:rsidRDefault="003D38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33594"/>
    <w:rsid w:val="0016683A"/>
    <w:rsid w:val="00347EC1"/>
    <w:rsid w:val="003C7033"/>
    <w:rsid w:val="003D385B"/>
    <w:rsid w:val="003E14EB"/>
    <w:rsid w:val="00551A07"/>
    <w:rsid w:val="00671352"/>
    <w:rsid w:val="006B01F8"/>
    <w:rsid w:val="006B4BCF"/>
    <w:rsid w:val="00756B5A"/>
    <w:rsid w:val="007A7AE2"/>
    <w:rsid w:val="007B6842"/>
    <w:rsid w:val="008678F9"/>
    <w:rsid w:val="008F37D1"/>
    <w:rsid w:val="00952DCA"/>
    <w:rsid w:val="00A61DF0"/>
    <w:rsid w:val="00A72749"/>
    <w:rsid w:val="00D138F2"/>
    <w:rsid w:val="00DA51DC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460C30D92CA4FAAA4FD0476590BD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D867B-9D80-47FD-A8DD-9983149591F9}"/>
      </w:docPartPr>
      <w:docPartBody>
        <w:p w:rsidR="00D41C63" w:rsidRDefault="00B36131">
          <w:pPr>
            <w:pStyle w:val="7460C30D92CA4FAAA4FD0476590BD0B4"/>
          </w:pPr>
          <w:r>
            <w:t>Memorandum</w:t>
          </w:r>
        </w:p>
      </w:docPartBody>
    </w:docPart>
    <w:docPart>
      <w:docPartPr>
        <w:name w:val="EE18D5251C154995B44F58B37AE57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0BBF7-683A-4156-BF32-466F6C33D73A}"/>
      </w:docPartPr>
      <w:docPartBody>
        <w:p w:rsidR="00D41C63" w:rsidRDefault="00B36131">
          <w:pPr>
            <w:pStyle w:val="EE18D5251C154995B44F58B37AE57B01"/>
          </w:pPr>
          <w:r>
            <w:t>To:</w:t>
          </w:r>
        </w:p>
      </w:docPartBody>
    </w:docPart>
    <w:docPart>
      <w:docPartPr>
        <w:name w:val="7881998550654E4890883E68916D9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DFE10-36B1-49FF-9760-BCCEE06DFCB7}"/>
      </w:docPartPr>
      <w:docPartBody>
        <w:p w:rsidR="00D41C63" w:rsidRDefault="00B36131">
          <w:pPr>
            <w:pStyle w:val="7881998550654E4890883E68916D9B4C"/>
          </w:pPr>
          <w:r>
            <w:t>From:</w:t>
          </w:r>
        </w:p>
      </w:docPartBody>
    </w:docPart>
    <w:docPart>
      <w:docPartPr>
        <w:name w:val="706EF7A6F95C45CA99D3FBE0E870F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C515A-BA25-4065-8FFB-1BBADF2384CD}"/>
      </w:docPartPr>
      <w:docPartBody>
        <w:p w:rsidR="00D41C63" w:rsidRDefault="00B36131">
          <w:pPr>
            <w:pStyle w:val="706EF7A6F95C45CA99D3FBE0E870F860"/>
          </w:pPr>
          <w:r>
            <w:t>CC Name</w:t>
          </w:r>
        </w:p>
      </w:docPartBody>
    </w:docPart>
    <w:docPart>
      <w:docPartPr>
        <w:name w:val="C7914FF798704E7C92BE2FC8959F0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6A959-1D26-43C7-BEEE-557120B1024A}"/>
      </w:docPartPr>
      <w:docPartBody>
        <w:p w:rsidR="00D41C63" w:rsidRDefault="00B36131">
          <w:pPr>
            <w:pStyle w:val="C7914FF798704E7C92BE2FC8959F083E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D6FC047AA8164A53B59FBF7382E3A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A4973-4776-4D5C-9415-64A6A3D26EA9}"/>
      </w:docPartPr>
      <w:docPartBody>
        <w:p w:rsidR="00D41C63" w:rsidRDefault="00B36131">
          <w:pPr>
            <w:pStyle w:val="D6FC047AA8164A53B59FBF7382E3A69B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131"/>
    <w:rsid w:val="005F7FBC"/>
    <w:rsid w:val="0064387D"/>
    <w:rsid w:val="0066118F"/>
    <w:rsid w:val="00B36131"/>
    <w:rsid w:val="00D4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60C30D92CA4FAAA4FD0476590BD0B4">
    <w:name w:val="7460C30D92CA4FAAA4FD0476590BD0B4"/>
  </w:style>
  <w:style w:type="paragraph" w:customStyle="1" w:styleId="EE18D5251C154995B44F58B37AE57B01">
    <w:name w:val="EE18D5251C154995B44F58B37AE57B01"/>
  </w:style>
  <w:style w:type="paragraph" w:customStyle="1" w:styleId="7881998550654E4890883E68916D9B4C">
    <w:name w:val="7881998550654E4890883E68916D9B4C"/>
  </w:style>
  <w:style w:type="paragraph" w:customStyle="1" w:styleId="706EF7A6F95C45CA99D3FBE0E870F860">
    <w:name w:val="706EF7A6F95C45CA99D3FBE0E870F860"/>
  </w:style>
  <w:style w:type="paragraph" w:customStyle="1" w:styleId="C7914FF798704E7C92BE2FC8959F083E">
    <w:name w:val="C7914FF798704E7C92BE2FC8959F083E"/>
  </w:style>
  <w:style w:type="paragraph" w:customStyle="1" w:styleId="D6FC047AA8164A53B59FBF7382E3A69B">
    <w:name w:val="D6FC047AA8164A53B59FBF7382E3A6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</Template>
  <TotalTime>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3</cp:revision>
  <dcterms:created xsi:type="dcterms:W3CDTF">2023-01-20T00:14:00Z</dcterms:created>
  <dcterms:modified xsi:type="dcterms:W3CDTF">2023-02-14T00:14:00Z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