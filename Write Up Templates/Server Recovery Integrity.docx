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7920"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Layout table to enter Company Name"/>
      </w:tblPr>
      <w:tblGrid>
        <w:gridCol w:w="7920"/>
      </w:tblGrid>
      <w:tr w:rsidR="00756B5A" w14:paraId="6CADF0FC" w14:textId="77777777">
        <w:trPr>
          <w:trHeight w:val="1173"/>
        </w:trPr>
        <w:tc>
          <w:tcPr>
            <w:tcW w:w="7920" w:type="dxa"/>
            <w:tcBorders>
              <w:bottom w:val="single" w:sz="8" w:space="0" w:color="CCCCCC" w:themeColor="background2"/>
            </w:tcBorders>
          </w:tcPr>
          <w:p w14:paraId="6D2CD9D7" w14:textId="3DEFEA8C" w:rsidR="00756B5A" w:rsidRPr="00D138F2" w:rsidRDefault="00D138F2">
            <w:pPr>
              <w:pStyle w:val="CompanyName"/>
              <w:rPr>
                <w:color w:val="28606E" w:themeColor="accent6" w:themeShade="80"/>
              </w:rPr>
            </w:pPr>
            <w:r w:rsidRPr="00D138F2">
              <w:rPr>
                <w:color w:val="28606E" w:themeColor="accent6" w:themeShade="80"/>
              </w:rPr>
              <w:t>Team</w:t>
            </w:r>
            <w:r w:rsidR="008C5537">
              <w:rPr>
                <w:color w:val="28606E" w:themeColor="accent6" w:themeShade="80"/>
              </w:rPr>
              <w:t xml:space="preserve"> #</w:t>
            </w:r>
          </w:p>
        </w:tc>
      </w:tr>
      <w:tr w:rsidR="00756B5A" w14:paraId="4F4BD82D" w14:textId="77777777">
        <w:trPr>
          <w:trHeight w:hRule="exact" w:val="1325"/>
        </w:trPr>
        <w:tc>
          <w:tcPr>
            <w:tcW w:w="7920" w:type="dxa"/>
            <w:tcBorders>
              <w:top w:val="single" w:sz="8" w:space="0" w:color="CCCCCC" w:themeColor="background2"/>
              <w:bottom w:val="nil"/>
            </w:tcBorders>
          </w:tcPr>
          <w:p w14:paraId="6802D254" w14:textId="77777777" w:rsidR="00756B5A" w:rsidRDefault="00756B5A">
            <w:pPr>
              <w:pStyle w:val="Header"/>
            </w:pPr>
          </w:p>
        </w:tc>
      </w:tr>
    </w:tbl>
    <w:p w14:paraId="2BB11343" w14:textId="77777777" w:rsidR="00756B5A" w:rsidRDefault="008C5537">
      <w:pPr>
        <w:pStyle w:val="Heading1"/>
      </w:pPr>
      <w:sdt>
        <w:sdtPr>
          <w:alias w:val="Memorandum:"/>
          <w:tag w:val="Memorandum:"/>
          <w:id w:val="-249270345"/>
          <w:placeholder>
            <w:docPart w:val="7460C30D92CA4FAAA4FD0476590BD0B4"/>
          </w:placeholder>
          <w:temporary/>
          <w:showingPlcHdr/>
          <w15:appearance w15:val="hidden"/>
        </w:sdtPr>
        <w:sdtEndPr/>
        <w:sdtContent>
          <w:r w:rsidR="008678F9">
            <w:t>Memorandum</w:t>
          </w:r>
        </w:sdtContent>
      </w:sdt>
    </w:p>
    <w:p w14:paraId="433CADCF" w14:textId="77777777" w:rsidR="00756B5A" w:rsidRDefault="008C5537">
      <w:pPr>
        <w:pStyle w:val="ContactInfo"/>
      </w:pPr>
      <w:sdt>
        <w:sdtPr>
          <w:alias w:val="To:"/>
          <w:tag w:val="To:"/>
          <w:id w:val="2104752657"/>
          <w:placeholder>
            <w:docPart w:val="EE18D5251C154995B44F58B37AE57B01"/>
          </w:placeholder>
          <w:temporary/>
          <w:showingPlcHdr/>
          <w15:appearance w15:val="hidden"/>
        </w:sdtPr>
        <w:sdtEndPr/>
        <w:sdtContent>
          <w:r w:rsidR="00952DCA">
            <w:t>To:</w:t>
          </w:r>
        </w:sdtContent>
      </w:sdt>
      <w:r w:rsidR="008678F9">
        <w:t xml:space="preserve"> </w:t>
      </w:r>
      <w:sdt>
        <w:sdtPr>
          <w:alias w:val="Enter Recipient Name:"/>
          <w:tag w:val="Enter Recipient Name:"/>
          <w:id w:val="305602035"/>
          <w:placeholder>
            <w:docPart w:val="58D9EC9A42724A9E9C811451F7278E1C"/>
          </w:placeholder>
          <w:temporary/>
          <w:showingPlcHdr/>
          <w15:appearance w15:val="hidden"/>
        </w:sdtPr>
        <w:sdtEndPr/>
        <w:sdtContent>
          <w:r w:rsidR="008678F9">
            <w:t>Recipient Name</w:t>
          </w:r>
        </w:sdtContent>
      </w:sdt>
    </w:p>
    <w:p w14:paraId="09E4A815" w14:textId="7CB386ED" w:rsidR="00756B5A" w:rsidRDefault="008C5537">
      <w:pPr>
        <w:pStyle w:val="ContactInfo"/>
      </w:pPr>
      <w:sdt>
        <w:sdtPr>
          <w:alias w:val="From:"/>
          <w:tag w:val="From:"/>
          <w:id w:val="737519535"/>
          <w:placeholder>
            <w:docPart w:val="7881998550654E4890883E68916D9B4C"/>
          </w:placeholder>
          <w:temporary/>
          <w:showingPlcHdr/>
          <w15:appearance w15:val="hidden"/>
        </w:sdtPr>
        <w:sdtEndPr/>
        <w:sdtContent>
          <w:r w:rsidR="00952DCA">
            <w:t>From:</w:t>
          </w:r>
        </w:sdtContent>
      </w:sdt>
      <w:r w:rsidR="00952DCA">
        <w:t xml:space="preserve"> </w:t>
      </w:r>
      <w:r>
        <w:t>Team #</w:t>
      </w:r>
    </w:p>
    <w:p w14:paraId="2410E4DA" w14:textId="29DB196D" w:rsidR="00756B5A" w:rsidRDefault="008C5537">
      <w:pPr>
        <w:pStyle w:val="ContactInfo"/>
      </w:pPr>
      <w:r>
        <w:t>Date: February 18, 2023</w:t>
      </w:r>
    </w:p>
    <w:p w14:paraId="556B3274" w14:textId="00D0B12D" w:rsidR="008C5537" w:rsidRDefault="008C5537">
      <w:pPr>
        <w:pStyle w:val="ContactInfo"/>
      </w:pPr>
      <w:r>
        <w:t>Subject: Inject Name</w:t>
      </w:r>
    </w:p>
    <w:p w14:paraId="5DAEA510" w14:textId="12E8CE7F" w:rsidR="002F112D" w:rsidRDefault="002F112D">
      <w:pPr>
        <w:pStyle w:val="ContactInfo"/>
      </w:pPr>
    </w:p>
    <w:p w14:paraId="0846A061" w14:textId="6BE52FC5" w:rsidR="002F112D" w:rsidRPr="008C5537" w:rsidRDefault="008C5537" w:rsidP="002F112D">
      <w:pPr>
        <w:pStyle w:val="ContactInfo"/>
        <w:ind w:right="-2304"/>
        <w:rPr>
          <w:color w:val="auto"/>
        </w:rPr>
      </w:pPr>
      <w:r w:rsidRPr="008C5537">
        <w:rPr>
          <w:color w:val="auto"/>
        </w:rPr>
        <w:t xml:space="preserve">In response to your request to verify that each server start up process follows our terms our team has created the table below to show whether verification was completed and any changes made to the process. </w:t>
      </w:r>
    </w:p>
    <w:tbl>
      <w:tblPr>
        <w:tblStyle w:val="TableGrid"/>
        <w:tblW w:w="0" w:type="auto"/>
        <w:tblLook w:val="04A0" w:firstRow="1" w:lastRow="0" w:firstColumn="1" w:lastColumn="0" w:noHBand="0" w:noVBand="1"/>
      </w:tblPr>
      <w:tblGrid>
        <w:gridCol w:w="2425"/>
        <w:gridCol w:w="2752"/>
        <w:gridCol w:w="2589"/>
      </w:tblGrid>
      <w:tr w:rsidR="002F112D" w14:paraId="650747BC" w14:textId="77777777" w:rsidTr="002F112D">
        <w:tc>
          <w:tcPr>
            <w:tcW w:w="2425" w:type="dxa"/>
          </w:tcPr>
          <w:p w14:paraId="2B3CECF6" w14:textId="2A63D43E" w:rsidR="002F112D" w:rsidRDefault="002F112D">
            <w:r>
              <w:t>Machine</w:t>
            </w:r>
          </w:p>
        </w:tc>
        <w:tc>
          <w:tcPr>
            <w:tcW w:w="2752" w:type="dxa"/>
          </w:tcPr>
          <w:p w14:paraId="5B5B6F9C" w14:textId="50AE900B" w:rsidR="002F112D" w:rsidRDefault="004F5480">
            <w:r>
              <w:t>Verified (Y/N)</w:t>
            </w:r>
          </w:p>
        </w:tc>
        <w:tc>
          <w:tcPr>
            <w:tcW w:w="2589" w:type="dxa"/>
          </w:tcPr>
          <w:p w14:paraId="5DD59022" w14:textId="654DFB40" w:rsidR="002F112D" w:rsidRDefault="004F5480">
            <w:r>
              <w:t>Changes Made</w:t>
            </w:r>
          </w:p>
        </w:tc>
      </w:tr>
      <w:tr w:rsidR="002F112D" w14:paraId="68015101" w14:textId="77777777" w:rsidTr="002F112D">
        <w:tc>
          <w:tcPr>
            <w:tcW w:w="2425" w:type="dxa"/>
          </w:tcPr>
          <w:p w14:paraId="6357D9E7" w14:textId="21FAF94E" w:rsidR="002F112D" w:rsidRDefault="002F112D">
            <w:r>
              <w:t>Windows 10</w:t>
            </w:r>
          </w:p>
        </w:tc>
        <w:tc>
          <w:tcPr>
            <w:tcW w:w="2752" w:type="dxa"/>
          </w:tcPr>
          <w:p w14:paraId="3C4F4E42" w14:textId="77777777" w:rsidR="002F112D" w:rsidRDefault="002F112D"/>
        </w:tc>
        <w:tc>
          <w:tcPr>
            <w:tcW w:w="2589" w:type="dxa"/>
          </w:tcPr>
          <w:p w14:paraId="4979FD90" w14:textId="77777777" w:rsidR="002F112D" w:rsidRDefault="002F112D"/>
        </w:tc>
      </w:tr>
      <w:tr w:rsidR="002F112D" w14:paraId="14582A6F" w14:textId="77777777" w:rsidTr="002F112D">
        <w:tc>
          <w:tcPr>
            <w:tcW w:w="2425" w:type="dxa"/>
          </w:tcPr>
          <w:p w14:paraId="158D8F73" w14:textId="0915795C" w:rsidR="002F112D" w:rsidRDefault="002F112D">
            <w:r>
              <w:t>2016 Docker</w:t>
            </w:r>
          </w:p>
        </w:tc>
        <w:tc>
          <w:tcPr>
            <w:tcW w:w="2752" w:type="dxa"/>
          </w:tcPr>
          <w:p w14:paraId="72C4DA75" w14:textId="77777777" w:rsidR="002F112D" w:rsidRDefault="002F112D"/>
        </w:tc>
        <w:tc>
          <w:tcPr>
            <w:tcW w:w="2589" w:type="dxa"/>
          </w:tcPr>
          <w:p w14:paraId="04FDB6BD" w14:textId="77777777" w:rsidR="002F112D" w:rsidRDefault="002F112D"/>
        </w:tc>
      </w:tr>
      <w:tr w:rsidR="002F112D" w14:paraId="3D7A8F45" w14:textId="77777777" w:rsidTr="002F112D">
        <w:tc>
          <w:tcPr>
            <w:tcW w:w="2425" w:type="dxa"/>
          </w:tcPr>
          <w:p w14:paraId="15609987" w14:textId="35AB5F2C" w:rsidR="002F112D" w:rsidRDefault="002F112D">
            <w:r>
              <w:t>Debian 8.5</w:t>
            </w:r>
          </w:p>
        </w:tc>
        <w:tc>
          <w:tcPr>
            <w:tcW w:w="2752" w:type="dxa"/>
          </w:tcPr>
          <w:p w14:paraId="35EE822C" w14:textId="77777777" w:rsidR="002F112D" w:rsidRDefault="002F112D"/>
        </w:tc>
        <w:tc>
          <w:tcPr>
            <w:tcW w:w="2589" w:type="dxa"/>
          </w:tcPr>
          <w:p w14:paraId="1A049952" w14:textId="77777777" w:rsidR="002F112D" w:rsidRDefault="002F112D"/>
        </w:tc>
      </w:tr>
      <w:tr w:rsidR="002F112D" w14:paraId="639D6D74" w14:textId="77777777" w:rsidTr="002F112D">
        <w:tc>
          <w:tcPr>
            <w:tcW w:w="2425" w:type="dxa"/>
          </w:tcPr>
          <w:p w14:paraId="21D7118D" w14:textId="68AE8D0E" w:rsidR="002F112D" w:rsidRDefault="002F112D">
            <w:r>
              <w:t>Ubuntu 14</w:t>
            </w:r>
          </w:p>
        </w:tc>
        <w:tc>
          <w:tcPr>
            <w:tcW w:w="2752" w:type="dxa"/>
          </w:tcPr>
          <w:p w14:paraId="52C90CA3" w14:textId="77777777" w:rsidR="002F112D" w:rsidRDefault="002F112D"/>
        </w:tc>
        <w:tc>
          <w:tcPr>
            <w:tcW w:w="2589" w:type="dxa"/>
          </w:tcPr>
          <w:p w14:paraId="05F6AED2" w14:textId="77777777" w:rsidR="002F112D" w:rsidRDefault="002F112D"/>
        </w:tc>
      </w:tr>
      <w:tr w:rsidR="002F112D" w14:paraId="4AAA3947" w14:textId="77777777" w:rsidTr="002F112D">
        <w:tc>
          <w:tcPr>
            <w:tcW w:w="2425" w:type="dxa"/>
          </w:tcPr>
          <w:p w14:paraId="297CD9B4" w14:textId="3CF6859B" w:rsidR="002F112D" w:rsidRDefault="002F112D">
            <w:r>
              <w:t>2012 AD/DNS/DHCP</w:t>
            </w:r>
          </w:p>
        </w:tc>
        <w:tc>
          <w:tcPr>
            <w:tcW w:w="2752" w:type="dxa"/>
          </w:tcPr>
          <w:p w14:paraId="35B88AB5" w14:textId="77777777" w:rsidR="002F112D" w:rsidRDefault="002F112D"/>
        </w:tc>
        <w:tc>
          <w:tcPr>
            <w:tcW w:w="2589" w:type="dxa"/>
          </w:tcPr>
          <w:p w14:paraId="03AE2410" w14:textId="77777777" w:rsidR="002F112D" w:rsidRDefault="002F112D"/>
        </w:tc>
      </w:tr>
      <w:tr w:rsidR="002F112D" w14:paraId="70458905" w14:textId="77777777" w:rsidTr="002F112D">
        <w:tc>
          <w:tcPr>
            <w:tcW w:w="2425" w:type="dxa"/>
          </w:tcPr>
          <w:p w14:paraId="7F642CDC" w14:textId="001A9747" w:rsidR="002F112D" w:rsidRDefault="002F112D">
            <w:r>
              <w:t>Ubuntu Workstation</w:t>
            </w:r>
          </w:p>
        </w:tc>
        <w:tc>
          <w:tcPr>
            <w:tcW w:w="2752" w:type="dxa"/>
          </w:tcPr>
          <w:p w14:paraId="4119EC7B" w14:textId="77777777" w:rsidR="002F112D" w:rsidRDefault="002F112D"/>
        </w:tc>
        <w:tc>
          <w:tcPr>
            <w:tcW w:w="2589" w:type="dxa"/>
          </w:tcPr>
          <w:p w14:paraId="1A920E91" w14:textId="77777777" w:rsidR="002F112D" w:rsidRDefault="002F112D"/>
        </w:tc>
      </w:tr>
      <w:tr w:rsidR="002F112D" w14:paraId="1EBDFC6A" w14:textId="77777777" w:rsidTr="002F112D">
        <w:tc>
          <w:tcPr>
            <w:tcW w:w="2425" w:type="dxa"/>
          </w:tcPr>
          <w:p w14:paraId="36A6756F" w14:textId="50D8F83A" w:rsidR="002F112D" w:rsidRDefault="002F112D">
            <w:r>
              <w:t>Splunk</w:t>
            </w:r>
          </w:p>
        </w:tc>
        <w:tc>
          <w:tcPr>
            <w:tcW w:w="2752" w:type="dxa"/>
          </w:tcPr>
          <w:p w14:paraId="2AF3FD77" w14:textId="77777777" w:rsidR="002F112D" w:rsidRDefault="002F112D"/>
        </w:tc>
        <w:tc>
          <w:tcPr>
            <w:tcW w:w="2589" w:type="dxa"/>
          </w:tcPr>
          <w:p w14:paraId="6D4F8569" w14:textId="77777777" w:rsidR="002F112D" w:rsidRDefault="002F112D"/>
        </w:tc>
      </w:tr>
      <w:tr w:rsidR="002F112D" w14:paraId="1DEC2E42" w14:textId="77777777" w:rsidTr="002F112D">
        <w:tc>
          <w:tcPr>
            <w:tcW w:w="2425" w:type="dxa"/>
          </w:tcPr>
          <w:p w14:paraId="2F6C3D90" w14:textId="0BDFB420" w:rsidR="002F112D" w:rsidRDefault="002F112D">
            <w:r>
              <w:t>CentOS</w:t>
            </w:r>
          </w:p>
        </w:tc>
        <w:tc>
          <w:tcPr>
            <w:tcW w:w="2752" w:type="dxa"/>
          </w:tcPr>
          <w:p w14:paraId="66828D09" w14:textId="77777777" w:rsidR="002F112D" w:rsidRDefault="002F112D"/>
        </w:tc>
        <w:tc>
          <w:tcPr>
            <w:tcW w:w="2589" w:type="dxa"/>
          </w:tcPr>
          <w:p w14:paraId="3969764D" w14:textId="77777777" w:rsidR="002F112D" w:rsidRDefault="002F112D"/>
        </w:tc>
      </w:tr>
      <w:tr w:rsidR="002F112D" w14:paraId="6AF7867B" w14:textId="77777777" w:rsidTr="002F112D">
        <w:tc>
          <w:tcPr>
            <w:tcW w:w="2425" w:type="dxa"/>
          </w:tcPr>
          <w:p w14:paraId="7CB52646" w14:textId="682BC5DE" w:rsidR="002F112D" w:rsidRDefault="002F112D">
            <w:r>
              <w:t>Fedora</w:t>
            </w:r>
          </w:p>
        </w:tc>
        <w:tc>
          <w:tcPr>
            <w:tcW w:w="2752" w:type="dxa"/>
          </w:tcPr>
          <w:p w14:paraId="4C8A4BDB" w14:textId="77777777" w:rsidR="002F112D" w:rsidRDefault="002F112D"/>
        </w:tc>
        <w:tc>
          <w:tcPr>
            <w:tcW w:w="2589" w:type="dxa"/>
          </w:tcPr>
          <w:p w14:paraId="708CF748" w14:textId="77777777" w:rsidR="002F112D" w:rsidRDefault="002F112D"/>
        </w:tc>
      </w:tr>
    </w:tbl>
    <w:p w14:paraId="60F80330" w14:textId="22F9FB8D" w:rsidR="008678F9" w:rsidRPr="00D138F2" w:rsidRDefault="008678F9"/>
    <w:sectPr w:rsidR="008678F9" w:rsidRPr="00D138F2">
      <w:headerReference w:type="default" r:id="rId7"/>
      <w:footerReference w:type="default" r:id="rId8"/>
      <w:headerReference w:type="first" r:id="rId9"/>
      <w:footerReference w:type="first" r:id="rId10"/>
      <w:pgSz w:w="12240" w:h="15840"/>
      <w:pgMar w:top="1080" w:right="3240" w:bottom="1728" w:left="1224"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8154B" w14:textId="77777777" w:rsidR="00614BE8" w:rsidRDefault="00614BE8">
      <w:pPr>
        <w:spacing w:after="0" w:line="240" w:lineRule="auto"/>
      </w:pPr>
      <w:r>
        <w:separator/>
      </w:r>
    </w:p>
  </w:endnote>
  <w:endnote w:type="continuationSeparator" w:id="0">
    <w:p w14:paraId="1235B145" w14:textId="77777777" w:rsidR="00614BE8" w:rsidRDefault="00614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849289"/>
      <w:docPartObj>
        <w:docPartGallery w:val="Page Numbers (Bottom of Page)"/>
        <w:docPartUnique/>
      </w:docPartObj>
    </w:sdtPr>
    <w:sdtEndPr>
      <w:rPr>
        <w:noProof/>
      </w:rPr>
    </w:sdtEndPr>
    <w:sdtContent>
      <w:p w14:paraId="4B96661A" w14:textId="77777777" w:rsidR="00756B5A" w:rsidRDefault="008678F9">
        <w:pPr>
          <w:pStyle w:val="Footer"/>
        </w:pPr>
        <w:r>
          <w:fldChar w:fldCharType="begin"/>
        </w:r>
        <w:r>
          <w:instrText xml:space="preserve"> PAGE   \* MERGEFORMAT </w:instrText>
        </w:r>
        <w:r>
          <w:fldChar w:fldCharType="separate"/>
        </w:r>
        <w:r>
          <w:rPr>
            <w:noProof/>
          </w:rPr>
          <w:t>2</w:t>
        </w:r>
        <w:r>
          <w:rPr>
            <w:noProof/>
          </w:rPr>
          <w:fldChar w:fldCharType="end"/>
        </w:r>
        <w:r>
          <w:rPr>
            <w:rStyle w:val="Emphasis"/>
            <w:noProof/>
            <w:lang w:eastAsia="en-US"/>
          </w:rPr>
          <mc:AlternateContent>
            <mc:Choice Requires="wps">
              <w:drawing>
                <wp:anchor distT="0" distB="0" distL="114300" distR="114300" simplePos="0" relativeHeight="251666432" behindDoc="0" locked="0" layoutInCell="1" allowOverlap="1" wp14:anchorId="580C39EF" wp14:editId="6817582B">
                  <wp:simplePos x="0" y="0"/>
                  <wp:positionH relativeFrom="page">
                    <wp:posOffset>685800</wp:posOffset>
                  </wp:positionH>
                  <wp:positionV relativeFrom="page">
                    <wp:posOffset>9144000</wp:posOffset>
                  </wp:positionV>
                  <wp:extent cx="5029200" cy="0"/>
                  <wp:effectExtent l="0" t="0" r="19050" b="19050"/>
                  <wp:wrapNone/>
                  <wp:docPr id="9" name="Straight Connector 9" descr="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EDF26E" id="Straight Connector 9" o:spid="_x0000_s1026" alt="Line design element"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&#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E0hIpjnAQAAKQQAAA4AAAAAAAAAAAAAAAAALgIAAGRycy9lMm9Eb2MueG1sUEsB&#10;Ai0AFAAGAAgAAAAhAOEOa+ncAAAADQEAAA8AAAAAAAAAAAAAAAAAQQQAAGRycy9kb3ducmV2Lnht&#10;bFBLBQYAAAAABAAEAPMAAABKBQAAAAA=&#10;" strokecolor="#ccc [3214]" strokeweight="1pt">
                  <v:stroke joinstyle="miter"/>
                  <w10:wrap anchorx="page" anchory="page"/>
                </v:lin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5829F" w14:textId="70C65E13" w:rsidR="00756B5A" w:rsidRPr="00347EC1" w:rsidRDefault="008678F9" w:rsidP="00347EC1">
    <w:pPr>
      <w:pStyle w:val="Footer"/>
    </w:pPr>
    <w:r w:rsidRPr="00347EC1">
      <w:rPr>
        <w:rStyle w:val="Emphasis"/>
        <w:iCs w:val="0"/>
        <w:noProof/>
        <w:color w:val="000000" w:themeColor="text1"/>
        <w:lang w:eastAsia="en-US"/>
      </w:rPr>
      <mc:AlternateContent>
        <mc:Choice Requires="wps">
          <w:drawing>
            <wp:anchor distT="0" distB="0" distL="114300" distR="114300" simplePos="0" relativeHeight="251668480" behindDoc="0" locked="0" layoutInCell="1" allowOverlap="1" wp14:anchorId="28AD95A5" wp14:editId="2652AD97">
              <wp:simplePos x="0" y="0"/>
              <wp:positionH relativeFrom="page">
                <wp:posOffset>685800</wp:posOffset>
              </wp:positionH>
              <wp:positionV relativeFrom="page">
                <wp:posOffset>9144000</wp:posOffset>
              </wp:positionV>
              <wp:extent cx="5029200" cy="0"/>
              <wp:effectExtent l="0" t="0" r="19050" b="19050"/>
              <wp:wrapNone/>
              <wp:docPr id="6" name="Straight Connector 6" descr="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4A290F" id="Straight Connector 6" o:spid="_x0000_s1026" alt="Line design element" style="position:absolute;z-index:25166848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&#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EXh3tfnAQAAKQQAAA4AAAAAAAAAAAAAAAAALgIAAGRycy9lMm9Eb2MueG1sUEsB&#10;Ai0AFAAGAAgAAAAhAOEOa+ncAAAADQEAAA8AAAAAAAAAAAAAAAAAQQQAAGRycy9kb3ducmV2Lnht&#10;bFBLBQYAAAAABAAEAPMAAABKBQAAAAA=&#10;" strokecolor="#ccc [3214]" strokeweight="1pt">
              <v:stroke joinstyle="miter"/>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60652" w14:textId="77777777" w:rsidR="00614BE8" w:rsidRDefault="00614BE8">
      <w:pPr>
        <w:spacing w:after="0" w:line="240" w:lineRule="auto"/>
      </w:pPr>
      <w:r>
        <w:separator/>
      </w:r>
    </w:p>
  </w:footnote>
  <w:footnote w:type="continuationSeparator" w:id="0">
    <w:p w14:paraId="243B8EDE" w14:textId="77777777" w:rsidR="00614BE8" w:rsidRDefault="00614B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3CD6" w14:textId="77777777" w:rsidR="00756B5A" w:rsidRDefault="008678F9">
    <w:pPr>
      <w:pStyle w:val="Header"/>
    </w:pPr>
    <w:r>
      <w:rPr>
        <w:noProof/>
        <w:lang w:eastAsia="en-US"/>
      </w:rPr>
      <mc:AlternateContent>
        <mc:Choice Requires="wps">
          <w:drawing>
            <wp:anchor distT="0" distB="0" distL="114300" distR="114300" simplePos="0" relativeHeight="251659264" behindDoc="0" locked="0" layoutInCell="1" allowOverlap="1" wp14:anchorId="59C4047D" wp14:editId="4FED275F">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1" name="Straight Connector 1"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03569724" id="Straight Connector 1" o:spid="_x0000_s1026" alt="Line design element" style="position:absolute;z-index:25165926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" strokecolor="#333 [3215]" strokeweight="7.5pt">
              <v:stroke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22FC1" w14:textId="77777777" w:rsidR="00756B5A" w:rsidRDefault="008678F9">
    <w:pPr>
      <w:pStyle w:val="Header"/>
    </w:pPr>
    <w:r>
      <w:rPr>
        <w:noProof/>
        <w:lang w:eastAsia="en-US"/>
      </w:rPr>
      <mc:AlternateContent>
        <mc:Choice Requires="wps">
          <w:drawing>
            <wp:anchor distT="0" distB="0" distL="114300" distR="114300" simplePos="0" relativeHeight="251664384" behindDoc="0" locked="0" layoutInCell="1" allowOverlap="1" wp14:anchorId="629E5B5C" wp14:editId="7023CE48">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8" name="Straight Connector 8"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7C238DC5" id="Straight Connector 8" o:spid="_x0000_s1026" alt="Line design element" style="position:absolute;z-index:25166438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" strokecolor="#333 [3215]" strokeweight="7.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1032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1672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CCED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5E25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DAB1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66B0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DA5D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BAC5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D8C4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205E3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F2"/>
    <w:rsid w:val="000457F6"/>
    <w:rsid w:val="0016683A"/>
    <w:rsid w:val="002F112D"/>
    <w:rsid w:val="00347EC1"/>
    <w:rsid w:val="003D385B"/>
    <w:rsid w:val="004F5480"/>
    <w:rsid w:val="00614BE8"/>
    <w:rsid w:val="00671352"/>
    <w:rsid w:val="006B4BCF"/>
    <w:rsid w:val="00756B5A"/>
    <w:rsid w:val="007A7AE2"/>
    <w:rsid w:val="007B6842"/>
    <w:rsid w:val="008678F9"/>
    <w:rsid w:val="008C5537"/>
    <w:rsid w:val="008F37D1"/>
    <w:rsid w:val="00952DCA"/>
    <w:rsid w:val="00A61DF0"/>
    <w:rsid w:val="00A72749"/>
    <w:rsid w:val="00D138F2"/>
    <w:rsid w:val="00F013E0"/>
    <w:rsid w:val="00F31BFB"/>
    <w:rsid w:val="00FA50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C7066"/>
  <w15:chartTrackingRefBased/>
  <w15:docId w15:val="{57798506-78AD-488C-860A-C08414BE7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EC1"/>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semiHidden/>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10"/>
    <w:unhideWhenUsed/>
    <w:qFormat/>
    <w:pPr>
      <w:spacing w:before="360" w:after="360"/>
      <w:contextualSpacing/>
    </w:pPr>
    <w:rPr>
      <w:color w:val="595959" w:themeColor="text1" w:themeTint="A6"/>
      <w:sz w:val="22"/>
      <w:szCs w:val="20"/>
      <w:lang w:eastAsia="en-US"/>
    </w:rPr>
  </w:style>
  <w:style w:type="paragraph" w:styleId="Date">
    <w:name w:val="Date"/>
    <w:basedOn w:val="Normal"/>
    <w:next w:val="Normal"/>
    <w:link w:val="DateChar"/>
    <w:uiPriority w:val="2"/>
    <w:semiHidden/>
    <w:unhideWhenUsed/>
    <w:qFormat/>
    <w:rsid w:val="00347EC1"/>
    <w:pPr>
      <w:spacing w:before="540" w:after="360" w:line="240" w:lineRule="auto"/>
    </w:pPr>
    <w:rPr>
      <w:color w:val="B42C1A" w:themeColor="accent1" w:themeShade="BF"/>
      <w:sz w:val="22"/>
    </w:rPr>
  </w:style>
  <w:style w:type="character" w:customStyle="1" w:styleId="DateChar">
    <w:name w:val="Date Char"/>
    <w:basedOn w:val="DefaultParagraphFont"/>
    <w:link w:val="Date"/>
    <w:uiPriority w:val="2"/>
    <w:semiHidden/>
    <w:rsid w:val="00347EC1"/>
    <w:rPr>
      <w:color w:val="B42C1A" w:themeColor="accent1" w:themeShade="BF"/>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347EC1"/>
    <w:pPr>
      <w:spacing w:after="0" w:line="240" w:lineRule="auto"/>
    </w:pPr>
    <w:rPr>
      <w:rFonts w:ascii="Garamond" w:hAnsi="Garamond"/>
      <w:color w:val="595959" w:themeColor="text1" w:themeTint="A6"/>
      <w:sz w:val="20"/>
    </w:rPr>
  </w:style>
  <w:style w:type="paragraph" w:customStyle="1" w:styleId="CompanyName">
    <w:name w:val="Company Name"/>
    <w:basedOn w:val="Normal"/>
    <w:next w:val="Normal"/>
    <w:uiPriority w:val="2"/>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sid w:val="00347EC1"/>
    <w:rPr>
      <w:rFonts w:ascii="Garamond" w:hAnsi="Garamond"/>
      <w:color w:val="595959" w:themeColor="text1" w:themeTint="A6"/>
      <w:sz w:val="20"/>
    </w:rPr>
  </w:style>
  <w:style w:type="paragraph" w:styleId="Footer">
    <w:name w:val="footer"/>
    <w:basedOn w:val="Normal"/>
    <w:link w:val="FooterChar"/>
    <w:uiPriority w:val="99"/>
    <w:unhideWhenUsed/>
    <w:rsid w:val="00347EC1"/>
    <w:pPr>
      <w:spacing w:after="0" w:line="240" w:lineRule="auto"/>
    </w:pPr>
    <w:rPr>
      <w:rFonts w:ascii="Garamond" w:hAnsi="Garamond"/>
      <w:caps/>
      <w:color w:val="000000" w:themeColor="text1"/>
      <w:sz w:val="18"/>
    </w:rPr>
  </w:style>
  <w:style w:type="character" w:customStyle="1" w:styleId="FooterChar">
    <w:name w:val="Footer Char"/>
    <w:basedOn w:val="DefaultParagraphFont"/>
    <w:link w:val="Footer"/>
    <w:uiPriority w:val="99"/>
    <w:rsid w:val="00347EC1"/>
    <w:rPr>
      <w:rFonts w:ascii="Garamond" w:hAnsi="Garamond"/>
      <w:caps/>
      <w:color w:val="000000" w:themeColor="text1"/>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47EC1"/>
    <w:rPr>
      <w:b w:val="0"/>
      <w:i w:val="0"/>
      <w:iCs/>
      <w:color w:val="B42C1A" w:themeColor="accent1" w:themeShade="BF"/>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rPr>
      <w:rFonts w:cstheme="majorBidi"/>
      <w:color w:val="333333" w:themeColor="text2"/>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character" w:styleId="IntenseEmphasis">
    <w:name w:val="Intense Emphasis"/>
    <w:basedOn w:val="DefaultParagraphFont"/>
    <w:uiPriority w:val="21"/>
    <w:semiHidden/>
    <w:unhideWhenUsed/>
    <w:qFormat/>
    <w:rsid w:val="00347EC1"/>
    <w:rPr>
      <w:i/>
      <w:iCs/>
      <w:color w:val="B42C1A" w:themeColor="accent1" w:themeShade="BF"/>
    </w:rPr>
  </w:style>
  <w:style w:type="paragraph" w:styleId="BlockText">
    <w:name w:val="Block Text"/>
    <w:basedOn w:val="Normal"/>
    <w:uiPriority w:val="99"/>
    <w:semiHidden/>
    <w:unhideWhenUsed/>
    <w:rsid w:val="00347EC1"/>
    <w:pPr>
      <w:pBdr>
        <w:top w:val="single" w:sz="2" w:space="10" w:color="B42C1A" w:themeColor="accent1" w:themeShade="BF"/>
        <w:left w:val="single" w:sz="2" w:space="10" w:color="B42C1A" w:themeColor="accent1" w:themeShade="BF"/>
        <w:bottom w:val="single" w:sz="2" w:space="10" w:color="B42C1A" w:themeColor="accent1" w:themeShade="BF"/>
        <w:right w:val="single" w:sz="2" w:space="10" w:color="B42C1A" w:themeColor="accent1" w:themeShade="BF"/>
      </w:pBdr>
      <w:ind w:left="1152" w:right="1152"/>
    </w:pPr>
    <w:rPr>
      <w:i/>
      <w:iCs/>
      <w:color w:val="B42C1A" w:themeColor="accent1" w:themeShade="BF"/>
    </w:rPr>
  </w:style>
  <w:style w:type="character" w:customStyle="1" w:styleId="UnresolvedMention1">
    <w:name w:val="Unresolved Mention1"/>
    <w:basedOn w:val="DefaultParagraphFont"/>
    <w:uiPriority w:val="99"/>
    <w:semiHidden/>
    <w:unhideWhenUsed/>
    <w:rsid w:val="00347EC1"/>
    <w:rPr>
      <w:color w:val="595959" w:themeColor="text1" w:themeTint="A6"/>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ooke%20Wieder\AppData\Roaming\Microsoft\Templates\Company%20mem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60C30D92CA4FAAA4FD0476590BD0B4"/>
        <w:category>
          <w:name w:val="General"/>
          <w:gallery w:val="placeholder"/>
        </w:category>
        <w:types>
          <w:type w:val="bbPlcHdr"/>
        </w:types>
        <w:behaviors>
          <w:behavior w:val="content"/>
        </w:behaviors>
        <w:guid w:val="{D64D867B-9D80-47FD-A8DD-9983149591F9}"/>
      </w:docPartPr>
      <w:docPartBody>
        <w:p w:rsidR="0054733A" w:rsidRDefault="00B36131">
          <w:pPr>
            <w:pStyle w:val="7460C30D92CA4FAAA4FD0476590BD0B4"/>
          </w:pPr>
          <w:r>
            <w:t>Memorandum</w:t>
          </w:r>
        </w:p>
      </w:docPartBody>
    </w:docPart>
    <w:docPart>
      <w:docPartPr>
        <w:name w:val="EE18D5251C154995B44F58B37AE57B01"/>
        <w:category>
          <w:name w:val="General"/>
          <w:gallery w:val="placeholder"/>
        </w:category>
        <w:types>
          <w:type w:val="bbPlcHdr"/>
        </w:types>
        <w:behaviors>
          <w:behavior w:val="content"/>
        </w:behaviors>
        <w:guid w:val="{7560BBF7-683A-4156-BF32-466F6C33D73A}"/>
      </w:docPartPr>
      <w:docPartBody>
        <w:p w:rsidR="0054733A" w:rsidRDefault="00B36131">
          <w:pPr>
            <w:pStyle w:val="EE18D5251C154995B44F58B37AE57B01"/>
          </w:pPr>
          <w:r>
            <w:t>To:</w:t>
          </w:r>
        </w:p>
      </w:docPartBody>
    </w:docPart>
    <w:docPart>
      <w:docPartPr>
        <w:name w:val="58D9EC9A42724A9E9C811451F7278E1C"/>
        <w:category>
          <w:name w:val="General"/>
          <w:gallery w:val="placeholder"/>
        </w:category>
        <w:types>
          <w:type w:val="bbPlcHdr"/>
        </w:types>
        <w:behaviors>
          <w:behavior w:val="content"/>
        </w:behaviors>
        <w:guid w:val="{34E3ECF5-DEDD-46DC-A312-7E98B05BE7F5}"/>
      </w:docPartPr>
      <w:docPartBody>
        <w:p w:rsidR="0054733A" w:rsidRDefault="00B36131">
          <w:pPr>
            <w:pStyle w:val="58D9EC9A42724A9E9C811451F7278E1C"/>
          </w:pPr>
          <w:r>
            <w:t>Recipient Name</w:t>
          </w:r>
        </w:p>
      </w:docPartBody>
    </w:docPart>
    <w:docPart>
      <w:docPartPr>
        <w:name w:val="7881998550654E4890883E68916D9B4C"/>
        <w:category>
          <w:name w:val="General"/>
          <w:gallery w:val="placeholder"/>
        </w:category>
        <w:types>
          <w:type w:val="bbPlcHdr"/>
        </w:types>
        <w:behaviors>
          <w:behavior w:val="content"/>
        </w:behaviors>
        <w:guid w:val="{B83DFE10-36B1-49FF-9760-BCCEE06DFCB7}"/>
      </w:docPartPr>
      <w:docPartBody>
        <w:p w:rsidR="0054733A" w:rsidRDefault="00B36131">
          <w:pPr>
            <w:pStyle w:val="7881998550654E4890883E68916D9B4C"/>
          </w:pPr>
          <w:r>
            <w:t>From: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131"/>
    <w:rsid w:val="0054733A"/>
    <w:rsid w:val="00B36131"/>
    <w:rsid w:val="00DE5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60C30D92CA4FAAA4FD0476590BD0B4">
    <w:name w:val="7460C30D92CA4FAAA4FD0476590BD0B4"/>
  </w:style>
  <w:style w:type="paragraph" w:customStyle="1" w:styleId="EE18D5251C154995B44F58B37AE57B01">
    <w:name w:val="EE18D5251C154995B44F58B37AE57B01"/>
  </w:style>
  <w:style w:type="paragraph" w:customStyle="1" w:styleId="58D9EC9A42724A9E9C811451F7278E1C">
    <w:name w:val="58D9EC9A42724A9E9C811451F7278E1C"/>
  </w:style>
  <w:style w:type="paragraph" w:customStyle="1" w:styleId="7881998550654E4890883E68916D9B4C">
    <w:name w:val="7881998550654E4890883E68916D9B4C"/>
  </w:style>
  <w:style w:type="paragraph" w:customStyle="1" w:styleId="5DD8434A8CCA4B9EB2DBC52B496E5639">
    <w:name w:val="5DD8434A8CCA4B9EB2DBC52B496E5639"/>
  </w:style>
  <w:style w:type="paragraph" w:customStyle="1" w:styleId="547193E3CA474EA19B80AFDA01FDA856">
    <w:name w:val="547193E3CA474EA19B80AFDA01FDA856"/>
  </w:style>
  <w:style w:type="paragraph" w:customStyle="1" w:styleId="706EF7A6F95C45CA99D3FBE0E870F860">
    <w:name w:val="706EF7A6F95C45CA99D3FBE0E870F860"/>
  </w:style>
  <w:style w:type="paragraph" w:customStyle="1" w:styleId="C7914FF798704E7C92BE2FC8959F083E">
    <w:name w:val="C7914FF798704E7C92BE2FC8959F083E"/>
  </w:style>
  <w:style w:type="paragraph" w:customStyle="1" w:styleId="D6FC047AA8164A53B59FBF7382E3A69B">
    <w:name w:val="D6FC047AA8164A53B59FBF7382E3A6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Company memo</Template>
  <TotalTime>4</TotalTime>
  <Pages>1</Pages>
  <Words>71</Words>
  <Characters>410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Wieder</dc:creator>
  <cp:keywords/>
  <dc:description/>
  <cp:lastModifiedBy>Brooke Wieder</cp:lastModifiedBy>
  <cp:revision>2</cp:revision>
  <dcterms:created xsi:type="dcterms:W3CDTF">2023-01-20T01:08:00Z</dcterms:created>
  <dcterms:modified xsi:type="dcterms:W3CDTF">2023-01-20T01:08:00Z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Anumol@vidyatech.com</vt:lpwstr>
  </property>
  <property fmtid="{D5CDD505-2E9C-101B-9397-08002B2CF9AE}" pid="5" name="MSIP_Label_f42aa342-8706-4288-bd11-ebb85995028c_SetDate">
    <vt:lpwstr>2018-06-04T10:26:24.5179838Z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0x010100AA3F7D94069FF64A86F7DFF56D60E3BE</vt:lpwstr>
  </property>
</Properties>
</file>