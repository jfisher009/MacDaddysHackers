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175"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8175"/>
      </w:tblGrid>
      <w:tr w:rsidR="00756B5A" w14:paraId="6CADF0FC" w14:textId="77777777" w:rsidTr="000D6A68">
        <w:trPr>
          <w:trHeight w:val="256"/>
        </w:trPr>
        <w:tc>
          <w:tcPr>
            <w:tcW w:w="8175" w:type="dxa"/>
            <w:tcBorders>
              <w:bottom w:val="single" w:sz="8" w:space="0" w:color="CCCCCC" w:themeColor="background2"/>
            </w:tcBorders>
          </w:tcPr>
          <w:p w14:paraId="6D2CD9D7" w14:textId="251A7F93" w:rsidR="00756B5A" w:rsidRPr="00D138F2" w:rsidRDefault="00D138F2">
            <w:pPr>
              <w:pStyle w:val="CompanyName"/>
              <w:rPr>
                <w:color w:val="28606E" w:themeColor="accent6" w:themeShade="80"/>
              </w:rPr>
            </w:pPr>
            <w:r w:rsidRPr="00D138F2">
              <w:rPr>
                <w:color w:val="28606E" w:themeColor="accent6" w:themeShade="80"/>
              </w:rPr>
              <w:t>Team</w:t>
            </w:r>
            <w:r w:rsidR="00F81735">
              <w:rPr>
                <w:color w:val="28606E" w:themeColor="accent6" w:themeShade="80"/>
              </w:rPr>
              <w:t xml:space="preserve"> </w:t>
            </w:r>
            <w:r w:rsidR="000D6A68">
              <w:rPr>
                <w:color w:val="28606E" w:themeColor="accent6" w:themeShade="80"/>
              </w:rPr>
              <w:t>14</w:t>
            </w:r>
          </w:p>
        </w:tc>
      </w:tr>
      <w:tr w:rsidR="00756B5A" w14:paraId="4F4BD82D" w14:textId="77777777" w:rsidTr="000D6A68">
        <w:trPr>
          <w:trHeight w:hRule="exact" w:val="289"/>
        </w:trPr>
        <w:tc>
          <w:tcPr>
            <w:tcW w:w="8175" w:type="dxa"/>
            <w:tcBorders>
              <w:top w:val="single" w:sz="8" w:space="0" w:color="CCCCCC" w:themeColor="background2"/>
              <w:bottom w:val="nil"/>
            </w:tcBorders>
          </w:tcPr>
          <w:p w14:paraId="6802D254" w14:textId="77777777" w:rsidR="00756B5A" w:rsidRDefault="00756B5A">
            <w:pPr>
              <w:pStyle w:val="Header"/>
            </w:pPr>
          </w:p>
        </w:tc>
      </w:tr>
    </w:tbl>
    <w:p w14:paraId="2BB11343" w14:textId="77777777" w:rsidR="00756B5A" w:rsidRDefault="00F66EE8">
      <w:pPr>
        <w:pStyle w:val="Heading1"/>
      </w:pPr>
      <w:sdt>
        <w:sdtPr>
          <w:alias w:val="Memorandum:"/>
          <w:tag w:val="Memorandum:"/>
          <w:id w:val="-249270345"/>
          <w:placeholder>
            <w:docPart w:val="7460C30D92CA4FAAA4FD0476590BD0B4"/>
          </w:placeholder>
          <w:temporary/>
          <w:showingPlcHdr/>
          <w15:appearance w15:val="hidden"/>
        </w:sdtPr>
        <w:sdtEndPr/>
        <w:sdtContent>
          <w:r w:rsidR="008678F9">
            <w:t>Memorandum</w:t>
          </w:r>
        </w:sdtContent>
      </w:sdt>
    </w:p>
    <w:p w14:paraId="433CADCF" w14:textId="6C13C1ED" w:rsidR="00756B5A" w:rsidRDefault="00F66EE8" w:rsidP="00CA0032">
      <w:pPr>
        <w:pStyle w:val="ContactInfo"/>
        <w:spacing w:line="240" w:lineRule="auto"/>
      </w:pPr>
      <w:sdt>
        <w:sdtPr>
          <w:alias w:val="To:"/>
          <w:tag w:val="To:"/>
          <w:id w:val="2104752657"/>
          <w:placeholder>
            <w:docPart w:val="EE18D5251C154995B44F58B37AE57B01"/>
          </w:placeholder>
          <w:temporary/>
          <w:showingPlcHdr/>
          <w15:appearance w15:val="hidden"/>
        </w:sdtPr>
        <w:sdtEndPr/>
        <w:sdtContent>
          <w:r w:rsidR="00952DCA">
            <w:t>To:</w:t>
          </w:r>
        </w:sdtContent>
      </w:sdt>
      <w:r w:rsidR="008678F9">
        <w:t xml:space="preserve"> </w:t>
      </w:r>
      <w:r w:rsidR="00F81735">
        <w:t>Management</w:t>
      </w:r>
    </w:p>
    <w:p w14:paraId="09E4A815" w14:textId="0CF0C640" w:rsidR="00756B5A" w:rsidRDefault="00F66EE8" w:rsidP="00CA0032">
      <w:pPr>
        <w:pStyle w:val="ContactInfo"/>
        <w:spacing w:line="240" w:lineRule="auto"/>
      </w:pPr>
      <w:sdt>
        <w:sdtPr>
          <w:alias w:val="From:"/>
          <w:tag w:val="From:"/>
          <w:id w:val="737519535"/>
          <w:placeholder>
            <w:docPart w:val="7881998550654E4890883E68916D9B4C"/>
          </w:placeholder>
          <w:temporary/>
          <w:showingPlcHdr/>
          <w15:appearance w15:val="hidden"/>
        </w:sdtPr>
        <w:sdtEndPr/>
        <w:sdtContent>
          <w:r w:rsidR="00952DCA">
            <w:t>From:</w:t>
          </w:r>
        </w:sdtContent>
      </w:sdt>
      <w:r w:rsidR="00952DCA">
        <w:t xml:space="preserve"> </w:t>
      </w:r>
      <w:r w:rsidR="00F81735">
        <w:t xml:space="preserve">Team </w:t>
      </w:r>
      <w:r w:rsidR="000D6A68">
        <w:t>14</w:t>
      </w:r>
    </w:p>
    <w:p w14:paraId="2410E4DA" w14:textId="62CD0A2E" w:rsidR="00756B5A" w:rsidRDefault="00F81735" w:rsidP="00CA0032">
      <w:pPr>
        <w:pStyle w:val="ContactInfo"/>
        <w:spacing w:line="240" w:lineRule="auto"/>
      </w:pPr>
      <w:r>
        <w:t>Date: February 18, 2023</w:t>
      </w:r>
    </w:p>
    <w:p w14:paraId="059D9A28" w14:textId="593E91A5" w:rsidR="000D6A68" w:rsidRDefault="00F81735" w:rsidP="00CA0032">
      <w:pPr>
        <w:pStyle w:val="ContactInfo"/>
        <w:spacing w:line="240" w:lineRule="auto"/>
      </w:pPr>
      <w:r>
        <w:t>Subject: Inject Name</w:t>
      </w:r>
    </w:p>
    <w:p w14:paraId="04B8DE7F" w14:textId="2B682BCF" w:rsidR="00C84932" w:rsidRDefault="00C84932" w:rsidP="00CA0032">
      <w:pPr>
        <w:spacing w:line="240" w:lineRule="auto"/>
      </w:pPr>
      <w:r>
        <w:t xml:space="preserve">Palo Alto’s IPS features include filtering network traffic by inspecting packets as they pass through the firewall. When inspecting the packets, Palo Alto can examine what application is communicating, in addition to what port and protocol it is using. Many of our security policy rules are filtering based on application. </w:t>
      </w:r>
    </w:p>
    <w:p w14:paraId="5665744C" w14:textId="1FA86C10" w:rsidR="00C84932" w:rsidRDefault="00C84932" w:rsidP="00CA0032">
      <w:pPr>
        <w:spacing w:line="240" w:lineRule="auto"/>
      </w:pPr>
      <w:r>
        <w:t>In addition to this, we have configured security profile groups for the following categories:</w:t>
      </w:r>
    </w:p>
    <w:p w14:paraId="16B96599" w14:textId="45B04654" w:rsidR="00C84932" w:rsidRDefault="00C84932" w:rsidP="00CA0032">
      <w:pPr>
        <w:pStyle w:val="ListParagraph"/>
        <w:numPr>
          <w:ilvl w:val="0"/>
          <w:numId w:val="11"/>
        </w:numPr>
        <w:spacing w:line="240" w:lineRule="auto"/>
      </w:pPr>
      <w:r>
        <w:t>Antivirus</w:t>
      </w:r>
    </w:p>
    <w:p w14:paraId="1686CCAD" w14:textId="0EB7354C" w:rsidR="00C84932" w:rsidRDefault="00C84932" w:rsidP="00CA0032">
      <w:pPr>
        <w:pStyle w:val="ListParagraph"/>
        <w:numPr>
          <w:ilvl w:val="0"/>
          <w:numId w:val="11"/>
        </w:numPr>
        <w:spacing w:line="240" w:lineRule="auto"/>
      </w:pPr>
      <w:r>
        <w:t>Anti-Spywa</w:t>
      </w:r>
      <w:r w:rsidR="004F254C">
        <w:t>re</w:t>
      </w:r>
    </w:p>
    <w:p w14:paraId="25846952" w14:textId="5EF1293B" w:rsidR="004F254C" w:rsidRDefault="004F254C" w:rsidP="00CA0032">
      <w:pPr>
        <w:pStyle w:val="ListParagraph"/>
        <w:numPr>
          <w:ilvl w:val="0"/>
          <w:numId w:val="11"/>
        </w:numPr>
        <w:spacing w:line="240" w:lineRule="auto"/>
      </w:pPr>
      <w:r>
        <w:t>Vulnerability Protection</w:t>
      </w:r>
    </w:p>
    <w:p w14:paraId="64C79752" w14:textId="20B893CE" w:rsidR="004F254C" w:rsidRDefault="004F254C" w:rsidP="00CA0032">
      <w:pPr>
        <w:pStyle w:val="ListParagraph"/>
        <w:numPr>
          <w:ilvl w:val="0"/>
          <w:numId w:val="11"/>
        </w:numPr>
        <w:spacing w:line="240" w:lineRule="auto"/>
      </w:pPr>
      <w:r>
        <w:t>URL Filtering</w:t>
      </w:r>
    </w:p>
    <w:p w14:paraId="6E86965D" w14:textId="4AFD42E9" w:rsidR="004F254C" w:rsidRDefault="004F254C" w:rsidP="00CA0032">
      <w:pPr>
        <w:pStyle w:val="ListParagraph"/>
        <w:numPr>
          <w:ilvl w:val="0"/>
          <w:numId w:val="11"/>
        </w:numPr>
        <w:spacing w:line="240" w:lineRule="auto"/>
      </w:pPr>
      <w:r>
        <w:t>File Blocking</w:t>
      </w:r>
    </w:p>
    <w:p w14:paraId="70FCCC91" w14:textId="526D7FD1" w:rsidR="004F254C" w:rsidRDefault="004F254C" w:rsidP="00CA0032">
      <w:pPr>
        <w:pStyle w:val="ListParagraph"/>
        <w:numPr>
          <w:ilvl w:val="0"/>
          <w:numId w:val="11"/>
        </w:numPr>
        <w:spacing w:line="240" w:lineRule="auto"/>
      </w:pPr>
      <w:proofErr w:type="spellStart"/>
      <w:r>
        <w:t>WildFire</w:t>
      </w:r>
      <w:proofErr w:type="spellEnd"/>
      <w:r>
        <w:t xml:space="preserve"> Analysis</w:t>
      </w:r>
    </w:p>
    <w:p w14:paraId="4DCD5CDA" w14:textId="00DEF152" w:rsidR="004F254C" w:rsidRDefault="004F254C" w:rsidP="00CA0032">
      <w:pPr>
        <w:pStyle w:val="ListParagraph"/>
        <w:numPr>
          <w:ilvl w:val="0"/>
          <w:numId w:val="11"/>
        </w:numPr>
        <w:spacing w:line="240" w:lineRule="auto"/>
      </w:pPr>
      <w:r>
        <w:t>Data Filtering</w:t>
      </w:r>
    </w:p>
    <w:p w14:paraId="03DC7CC8" w14:textId="34A092CD" w:rsidR="004F254C" w:rsidRDefault="004F254C" w:rsidP="00CA0032">
      <w:pPr>
        <w:pStyle w:val="ListParagraph"/>
        <w:numPr>
          <w:ilvl w:val="0"/>
          <w:numId w:val="11"/>
        </w:numPr>
        <w:spacing w:line="240" w:lineRule="auto"/>
      </w:pPr>
      <w:r>
        <w:t>DoS Protection</w:t>
      </w:r>
    </w:p>
    <w:p w14:paraId="0F2CA0E3" w14:textId="1D25188B" w:rsidR="004F254C" w:rsidRDefault="004F254C" w:rsidP="00CA0032">
      <w:pPr>
        <w:spacing w:line="240" w:lineRule="auto"/>
      </w:pPr>
      <w:r>
        <w:t xml:space="preserve">These security profiles are configured according to Palo Alto’s recommended  best practices, found here: </w:t>
      </w:r>
      <w:hyperlink r:id="rId7" w:history="1">
        <w:r w:rsidRPr="009F576E">
          <w:rPr>
            <w:rStyle w:val="Hyperlink"/>
          </w:rPr>
          <w:t>https://docs.paloaltonetworks.com/prisma/prisma-access/prisma-access-cloud-managed-admin/create-prisma-access-policy/security-profiles/security-profile-best-practices</w:t>
        </w:r>
      </w:hyperlink>
      <w:r>
        <w:t xml:space="preserve"> </w:t>
      </w:r>
    </w:p>
    <w:p w14:paraId="332B3DE0" w14:textId="13F7562E" w:rsidR="004F254C" w:rsidRDefault="004F254C" w:rsidP="00CA0032">
      <w:pPr>
        <w:spacing w:line="240" w:lineRule="auto"/>
      </w:pPr>
      <w:r>
        <w:t xml:space="preserve">All of these policies are packed in a security profile group. This security profile group is being applied to all security policies. </w:t>
      </w:r>
    </w:p>
    <w:p w14:paraId="12B1D657" w14:textId="4F80F4CD" w:rsidR="00CA0032" w:rsidRDefault="00CA0032" w:rsidP="00CA0032">
      <w:pPr>
        <w:spacing w:line="240" w:lineRule="auto"/>
      </w:pPr>
      <w:r>
        <w:t>The following pages have screenshots documenting our security configuration. Feel free to reach out with any further questions or comments.</w:t>
      </w:r>
    </w:p>
    <w:p w14:paraId="213C4B72" w14:textId="14CC457D" w:rsidR="00CA0032" w:rsidRDefault="00CA0032" w:rsidP="00CA0032">
      <w:pPr>
        <w:spacing w:line="240" w:lineRule="auto"/>
      </w:pPr>
      <w:r>
        <w:t>Thanks,</w:t>
      </w:r>
    </w:p>
    <w:p w14:paraId="7B928DE5" w14:textId="7B7E70D9" w:rsidR="00CA0032" w:rsidRDefault="00CA0032" w:rsidP="00CA0032">
      <w:pPr>
        <w:spacing w:line="240" w:lineRule="auto"/>
      </w:pPr>
      <w:r>
        <w:t>Team 14</w:t>
      </w:r>
    </w:p>
    <w:p w14:paraId="60F80330" w14:textId="46C3F8CD" w:rsidR="008678F9" w:rsidRPr="00D138F2" w:rsidRDefault="00F81735">
      <w:r>
        <w:lastRenderedPageBreak/>
        <w:t>Image 1: description</w:t>
      </w:r>
      <w:r w:rsidR="00D138F2">
        <w:t xml:space="preserve"> </w:t>
      </w:r>
    </w:p>
    <w:sectPr w:rsidR="008678F9" w:rsidRPr="00D138F2">
      <w:headerReference w:type="default" r:id="rId8"/>
      <w:footerReference w:type="default" r:id="rId9"/>
      <w:headerReference w:type="first" r:id="rId10"/>
      <w:footerReference w:type="first" r:id="rId11"/>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7070C" w14:textId="77777777" w:rsidR="00F66EE8" w:rsidRDefault="00F66EE8">
      <w:pPr>
        <w:spacing w:after="0" w:line="240" w:lineRule="auto"/>
      </w:pPr>
      <w:r>
        <w:separator/>
      </w:r>
    </w:p>
  </w:endnote>
  <w:endnote w:type="continuationSeparator" w:id="0">
    <w:p w14:paraId="469BD78B" w14:textId="77777777" w:rsidR="00F66EE8" w:rsidRDefault="00F66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849289"/>
      <w:docPartObj>
        <w:docPartGallery w:val="Page Numbers (Bottom of Page)"/>
        <w:docPartUnique/>
      </w:docPartObj>
    </w:sdtPr>
    <w:sdtEndPr>
      <w:rPr>
        <w:noProof/>
      </w:rPr>
    </w:sdtEndPr>
    <w:sdtContent>
      <w:p w14:paraId="4B96661A" w14:textId="77777777"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580C39EF" wp14:editId="6817582B">
                  <wp:simplePos x="0" y="0"/>
                  <wp:positionH relativeFrom="page">
                    <wp:posOffset>685800</wp:posOffset>
                  </wp:positionH>
                  <wp:positionV relativeFrom="page">
                    <wp:posOffset>9144000</wp:posOffset>
                  </wp:positionV>
                  <wp:extent cx="5029200" cy="0"/>
                  <wp:effectExtent l="0" t="0" r="19050" b="19050"/>
                  <wp:wrapNone/>
                  <wp:docPr id="9" name="Straight Connector 9"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EDF26E" id="Straight Connector 9" o:spid="_x0000_s1026" alt="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0hIpj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829F" w14:textId="58754535" w:rsidR="00756B5A" w:rsidRPr="00347EC1" w:rsidRDefault="008678F9" w:rsidP="00347EC1">
    <w:pPr>
      <w:pStyle w:val="Footer"/>
    </w:pPr>
    <w:r w:rsidRPr="00347EC1">
      <w:rPr>
        <w:rStyle w:val="Emphasis"/>
        <w:iCs w:val="0"/>
        <w:noProof/>
        <w:color w:val="000000" w:themeColor="text1"/>
        <w:lang w:eastAsia="en-US"/>
      </w:rPr>
      <mc:AlternateContent>
        <mc:Choice Requires="wps">
          <w:drawing>
            <wp:anchor distT="0" distB="0" distL="114300" distR="114300" simplePos="0" relativeHeight="251668480" behindDoc="0" locked="0" layoutInCell="1" allowOverlap="1" wp14:anchorId="28AD95A5" wp14:editId="2652AD97">
              <wp:simplePos x="0" y="0"/>
              <wp:positionH relativeFrom="page">
                <wp:posOffset>685800</wp:posOffset>
              </wp:positionH>
              <wp:positionV relativeFrom="page">
                <wp:posOffset>9144000</wp:posOffset>
              </wp:positionV>
              <wp:extent cx="5029200" cy="0"/>
              <wp:effectExtent l="0" t="0" r="19050" b="19050"/>
              <wp:wrapNone/>
              <wp:docPr id="6" name="Straight Connector 6"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4A290F" id="Straight Connector 6" o:spid="_x0000_s1026" alt="Line design element"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Xh3tf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C4E42" w14:textId="77777777" w:rsidR="00F66EE8" w:rsidRDefault="00F66EE8">
      <w:pPr>
        <w:spacing w:after="0" w:line="240" w:lineRule="auto"/>
      </w:pPr>
      <w:r>
        <w:separator/>
      </w:r>
    </w:p>
  </w:footnote>
  <w:footnote w:type="continuationSeparator" w:id="0">
    <w:p w14:paraId="77DF47A3" w14:textId="77777777" w:rsidR="00F66EE8" w:rsidRDefault="00F66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3CD6"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59C4047D" wp14:editId="4FED275F">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03569724" id="Straight Connector 1" o:spid="_x0000_s1026" alt="Line design elemen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0C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KsVnQL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22FC1"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629E5B5C" wp14:editId="7023CE48">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7C238DC5"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zX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MwCfNf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17A54DB"/>
    <w:multiLevelType w:val="hybridMultilevel"/>
    <w:tmpl w:val="4C860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F2"/>
    <w:rsid w:val="000457F6"/>
    <w:rsid w:val="000D6A68"/>
    <w:rsid w:val="0016683A"/>
    <w:rsid w:val="0018649C"/>
    <w:rsid w:val="00347EC1"/>
    <w:rsid w:val="003D385B"/>
    <w:rsid w:val="003E28BC"/>
    <w:rsid w:val="004F254C"/>
    <w:rsid w:val="00671352"/>
    <w:rsid w:val="006B4BCF"/>
    <w:rsid w:val="00745B5E"/>
    <w:rsid w:val="00756B5A"/>
    <w:rsid w:val="007A7AE2"/>
    <w:rsid w:val="007B6842"/>
    <w:rsid w:val="008678F9"/>
    <w:rsid w:val="008F37D1"/>
    <w:rsid w:val="00952DCA"/>
    <w:rsid w:val="00A61DF0"/>
    <w:rsid w:val="00A72749"/>
    <w:rsid w:val="00C84932"/>
    <w:rsid w:val="00CA0032"/>
    <w:rsid w:val="00D138F2"/>
    <w:rsid w:val="00F013E0"/>
    <w:rsid w:val="00F66EE8"/>
    <w:rsid w:val="00F81735"/>
    <w:rsid w:val="00FA5005"/>
    <w:rsid w:val="00FA5B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C7066"/>
  <w15:chartTrackingRefBased/>
  <w15:docId w15:val="{57798506-78AD-488C-860A-C08414BE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 w:type="paragraph" w:styleId="ListParagraph">
    <w:name w:val="List Paragraph"/>
    <w:basedOn w:val="Normal"/>
    <w:uiPriority w:val="34"/>
    <w:unhideWhenUsed/>
    <w:qFormat/>
    <w:rsid w:val="00C84932"/>
    <w:pPr>
      <w:ind w:left="720"/>
      <w:contextualSpacing/>
    </w:pPr>
  </w:style>
  <w:style w:type="character" w:styleId="Hyperlink">
    <w:name w:val="Hyperlink"/>
    <w:basedOn w:val="DefaultParagraphFont"/>
    <w:uiPriority w:val="99"/>
    <w:unhideWhenUsed/>
    <w:rsid w:val="004F254C"/>
    <w:rPr>
      <w:color w:val="0563C1" w:themeColor="hyperlink"/>
      <w:u w:val="single"/>
    </w:rPr>
  </w:style>
  <w:style w:type="character" w:styleId="UnresolvedMention">
    <w:name w:val="Unresolved Mention"/>
    <w:basedOn w:val="DefaultParagraphFont"/>
    <w:uiPriority w:val="99"/>
    <w:semiHidden/>
    <w:unhideWhenUsed/>
    <w:rsid w:val="004F25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docs.paloaltonetworks.com/prisma/prisma-access/prisma-access-cloud-managed-admin/create-prisma-access-policy/security-profiles/security-profile-best-practic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oke%20Wieder\AppData\Roaming\Microsoft\Templates\Company%20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60C30D92CA4FAAA4FD0476590BD0B4"/>
        <w:category>
          <w:name w:val="General"/>
          <w:gallery w:val="placeholder"/>
        </w:category>
        <w:types>
          <w:type w:val="bbPlcHdr"/>
        </w:types>
        <w:behaviors>
          <w:behavior w:val="content"/>
        </w:behaviors>
        <w:guid w:val="{D64D867B-9D80-47FD-A8DD-9983149591F9}"/>
      </w:docPartPr>
      <w:docPartBody>
        <w:p w:rsidR="005908FA" w:rsidRDefault="00B36131">
          <w:pPr>
            <w:pStyle w:val="7460C30D92CA4FAAA4FD0476590BD0B4"/>
          </w:pPr>
          <w:r>
            <w:t>Memorandum</w:t>
          </w:r>
        </w:p>
      </w:docPartBody>
    </w:docPart>
    <w:docPart>
      <w:docPartPr>
        <w:name w:val="EE18D5251C154995B44F58B37AE57B01"/>
        <w:category>
          <w:name w:val="General"/>
          <w:gallery w:val="placeholder"/>
        </w:category>
        <w:types>
          <w:type w:val="bbPlcHdr"/>
        </w:types>
        <w:behaviors>
          <w:behavior w:val="content"/>
        </w:behaviors>
        <w:guid w:val="{7560BBF7-683A-4156-BF32-466F6C33D73A}"/>
      </w:docPartPr>
      <w:docPartBody>
        <w:p w:rsidR="005908FA" w:rsidRDefault="00B36131">
          <w:pPr>
            <w:pStyle w:val="EE18D5251C154995B44F58B37AE57B01"/>
          </w:pPr>
          <w:r>
            <w:t>To:</w:t>
          </w:r>
        </w:p>
      </w:docPartBody>
    </w:docPart>
    <w:docPart>
      <w:docPartPr>
        <w:name w:val="7881998550654E4890883E68916D9B4C"/>
        <w:category>
          <w:name w:val="General"/>
          <w:gallery w:val="placeholder"/>
        </w:category>
        <w:types>
          <w:type w:val="bbPlcHdr"/>
        </w:types>
        <w:behaviors>
          <w:behavior w:val="content"/>
        </w:behaviors>
        <w:guid w:val="{B83DFE10-36B1-49FF-9760-BCCEE06DFCB7}"/>
      </w:docPartPr>
      <w:docPartBody>
        <w:p w:rsidR="005908FA" w:rsidRDefault="00B36131">
          <w:pPr>
            <w:pStyle w:val="7881998550654E4890883E68916D9B4C"/>
          </w:pPr>
          <w:r>
            <w:t>From: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31"/>
    <w:rsid w:val="005908FA"/>
    <w:rsid w:val="00A10353"/>
    <w:rsid w:val="00A85E17"/>
    <w:rsid w:val="00AA71C9"/>
    <w:rsid w:val="00B36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60C30D92CA4FAAA4FD0476590BD0B4">
    <w:name w:val="7460C30D92CA4FAAA4FD0476590BD0B4"/>
  </w:style>
  <w:style w:type="paragraph" w:customStyle="1" w:styleId="EE18D5251C154995B44F58B37AE57B01">
    <w:name w:val="EE18D5251C154995B44F58B37AE57B01"/>
  </w:style>
  <w:style w:type="paragraph" w:customStyle="1" w:styleId="7881998550654E4890883E68916D9B4C">
    <w:name w:val="7881998550654E4890883E68916D9B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Company memo.dotx</Template>
  <TotalTime>35</TotalTime>
  <Pages>2</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Wieder</dc:creator>
  <cp:keywords/>
  <dc:description/>
  <cp:lastModifiedBy>Julian Fisher</cp:lastModifiedBy>
  <cp:revision>5</cp:revision>
  <dcterms:created xsi:type="dcterms:W3CDTF">2023-01-19T23:53:00Z</dcterms:created>
  <dcterms:modified xsi:type="dcterms:W3CDTF">2023-02-17T23:34:00Z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2018-06-04T10:26:24.5179838Z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