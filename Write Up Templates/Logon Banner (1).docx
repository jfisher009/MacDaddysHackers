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7D4B1BB4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435ECC">
              <w:rPr>
                <w:color w:val="28606E" w:themeColor="accent6" w:themeShade="80"/>
              </w:rPr>
              <w:t xml:space="preserve"> </w:t>
            </w:r>
            <w:r w:rsidR="00DD4F89">
              <w:rPr>
                <w:color w:val="28606E" w:themeColor="accent6" w:themeShade="80"/>
              </w:rPr>
              <w:t>14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090C8D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06A672B3" w:rsidR="00756B5A" w:rsidRDefault="00090C8D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r w:rsidR="00435ECC">
        <w:t>Management</w:t>
      </w:r>
    </w:p>
    <w:p w14:paraId="09E4A815" w14:textId="047078C0" w:rsidR="00756B5A" w:rsidRDefault="00090C8D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 w:rsidR="00435ECC">
        <w:t xml:space="preserve">Team </w:t>
      </w:r>
      <w:r w:rsidR="00DD4F89">
        <w:t>14</w:t>
      </w:r>
    </w:p>
    <w:p w14:paraId="2410E4DA" w14:textId="5DEC0636" w:rsidR="00756B5A" w:rsidRDefault="00435ECC">
      <w:pPr>
        <w:pStyle w:val="ContactInfo"/>
      </w:pPr>
      <w:r>
        <w:t>Date: February 18, 2023</w:t>
      </w:r>
    </w:p>
    <w:p w14:paraId="42B730B1" w14:textId="73004D10" w:rsidR="00435ECC" w:rsidRDefault="00435ECC">
      <w:pPr>
        <w:pStyle w:val="ContactInfo"/>
      </w:pPr>
      <w:r>
        <w:t>Subject</w:t>
      </w:r>
      <w:r w:rsidR="009A06FA">
        <w:t>: Legal Disclaimer for Network Access</w:t>
      </w:r>
    </w:p>
    <w:p w14:paraId="40DDFC4C" w14:textId="2F6A3990" w:rsidR="0020782B" w:rsidRDefault="009A06FA" w:rsidP="0020782B">
      <w:pPr>
        <w:ind w:right="-1764"/>
      </w:pPr>
      <w:r>
        <w:t>In response to your request to configure features in the network equipment and servers to issue a warning message prior to anyone logging in, our team implemented a pop-up banner to appear on all</w:t>
      </w:r>
      <w:r w:rsidR="00585F7D">
        <w:t xml:space="preserve"> </w:t>
      </w:r>
      <w:r w:rsidR="007C76A5">
        <w:t>systems present</w:t>
      </w:r>
      <w:r w:rsidR="00585F7D">
        <w:t xml:space="preserve"> on our network at time of log on that shows</w:t>
      </w:r>
      <w:r w:rsidR="007C76A5">
        <w:t xml:space="preserve"> the </w:t>
      </w:r>
      <w:r w:rsidR="0020782B">
        <w:t xml:space="preserve">following </w:t>
      </w:r>
      <w:r w:rsidR="007C76A5">
        <w:t>message</w:t>
      </w:r>
      <w:r w:rsidR="0020782B">
        <w:t>:</w:t>
      </w:r>
      <w:r w:rsidR="007C76A5">
        <w:t xml:space="preserve"> </w:t>
      </w:r>
    </w:p>
    <w:p w14:paraId="62090A2C" w14:textId="38EE0CF6" w:rsidR="0020782B" w:rsidRDefault="007C76A5" w:rsidP="0020782B">
      <w:pPr>
        <w:ind w:right="-1764"/>
      </w:pPr>
      <w:r>
        <w:t xml:space="preserve">“This computer network belongs to Team </w:t>
      </w:r>
      <w:r w:rsidR="009A06FA">
        <w:t>#</w:t>
      </w:r>
      <w:r>
        <w:t xml:space="preserve"> and may be used by Team </w:t>
      </w:r>
      <w:r w:rsidR="009A06FA">
        <w:t>#</w:t>
      </w:r>
      <w:r>
        <w:t xml:space="preserve"> employees </w:t>
      </w:r>
      <w:r w:rsidR="009A06FA">
        <w:t>ONLY</w:t>
      </w:r>
      <w:r w:rsidR="00585F7D">
        <w:t xml:space="preserve"> and</w:t>
      </w:r>
      <w:r>
        <w:t xml:space="preserve"> for</w:t>
      </w:r>
      <w:r w:rsidR="00585F7D">
        <w:t xml:space="preserve"> approved</w:t>
      </w:r>
      <w:r>
        <w:t xml:space="preserve"> work-related purposes.</w:t>
      </w:r>
      <w:r w:rsidR="009A06FA">
        <w:t xml:space="preserve"> All activity is being monitored and logged. Team #</w:t>
      </w:r>
      <w:r>
        <w:t xml:space="preserve"> reserves the right to consent to a valid law enforcement request to search the network </w:t>
      </w:r>
      <w:r w:rsidR="00585F7D">
        <w:t xml:space="preserve">logs </w:t>
      </w:r>
      <w:r>
        <w:t xml:space="preserve">for evidence of a crime stored within the network and can be used to prosecute abuse.” </w:t>
      </w:r>
    </w:p>
    <w:p w14:paraId="60F80330" w14:textId="1F24CE3F" w:rsidR="008678F9" w:rsidRDefault="007C76A5" w:rsidP="0020782B">
      <w:pPr>
        <w:ind w:right="-1764"/>
      </w:pPr>
      <w:r>
        <w:t>Screen shots of the banner implemented on each system are below:</w:t>
      </w:r>
    </w:p>
    <w:p w14:paraId="7E21026A" w14:textId="073B561A" w:rsidR="007C76A5" w:rsidRDefault="009A06FA">
      <w:r w:rsidRPr="009A06FA">
        <w:rPr>
          <w:b/>
          <w:bCs/>
        </w:rPr>
        <w:t>Image 1:</w:t>
      </w:r>
      <w:r>
        <w:t xml:space="preserve"> </w:t>
      </w:r>
      <w:r w:rsidR="007C76A5">
        <w:t>Windows 10</w:t>
      </w:r>
      <w:r>
        <w:t xml:space="preserve"> with implemented pop-up banner</w:t>
      </w:r>
    </w:p>
    <w:p w14:paraId="6AAECA77" w14:textId="706815AF" w:rsidR="007C76A5" w:rsidRDefault="009A06FA">
      <w:r w:rsidRPr="009A06FA">
        <w:rPr>
          <w:b/>
          <w:bCs/>
        </w:rPr>
        <w:t>Image 2:</w:t>
      </w:r>
      <w:r>
        <w:t xml:space="preserve"> </w:t>
      </w:r>
      <w:r w:rsidR="007C76A5">
        <w:t>Debian 8.5</w:t>
      </w:r>
      <w:r>
        <w:t xml:space="preserve"> with implemented pop-up banner</w:t>
      </w:r>
    </w:p>
    <w:p w14:paraId="35088E11" w14:textId="7B0D98F9" w:rsidR="007C76A5" w:rsidRDefault="009A06FA">
      <w:r w:rsidRPr="009A06FA">
        <w:rPr>
          <w:b/>
          <w:bCs/>
        </w:rPr>
        <w:t>Image 3:</w:t>
      </w:r>
      <w:r>
        <w:t xml:space="preserve"> </w:t>
      </w:r>
      <w:r w:rsidR="007C76A5">
        <w:t>Ubuntu 14</w:t>
      </w:r>
      <w:r>
        <w:t xml:space="preserve"> with implemented pop-up banner</w:t>
      </w:r>
    </w:p>
    <w:p w14:paraId="3045C5CF" w14:textId="1E92A67F" w:rsidR="007C76A5" w:rsidRDefault="009A06FA">
      <w:r w:rsidRPr="009A06FA">
        <w:rPr>
          <w:b/>
          <w:bCs/>
        </w:rPr>
        <w:t>Image 4:</w:t>
      </w:r>
      <w:r>
        <w:t xml:space="preserve"> </w:t>
      </w:r>
      <w:r w:rsidR="007C76A5">
        <w:t>2012 AD/DNS/DHCP</w:t>
      </w:r>
      <w:r>
        <w:t xml:space="preserve"> with implemented pop-up banner</w:t>
      </w:r>
    </w:p>
    <w:p w14:paraId="721497AC" w14:textId="0AAC5797" w:rsidR="007C76A5" w:rsidRDefault="009A06FA">
      <w:r w:rsidRPr="009A06FA">
        <w:rPr>
          <w:b/>
          <w:bCs/>
        </w:rPr>
        <w:t>Image 5:</w:t>
      </w:r>
      <w:r>
        <w:t xml:space="preserve"> </w:t>
      </w:r>
      <w:r w:rsidR="007C76A5">
        <w:t>Ubuntu Workstation</w:t>
      </w:r>
      <w:r>
        <w:t xml:space="preserve"> with implemented pop-up banner</w:t>
      </w:r>
    </w:p>
    <w:p w14:paraId="16AA443B" w14:textId="0E6CAA77" w:rsidR="007C76A5" w:rsidRDefault="009A06FA">
      <w:r w:rsidRPr="009A06FA">
        <w:rPr>
          <w:b/>
          <w:bCs/>
        </w:rPr>
        <w:t>Image 6:</w:t>
      </w:r>
      <w:r>
        <w:t xml:space="preserve"> </w:t>
      </w:r>
      <w:r w:rsidR="007C76A5">
        <w:t>Splunk</w:t>
      </w:r>
      <w:r>
        <w:t xml:space="preserve"> with implemented pop-up banner</w:t>
      </w:r>
    </w:p>
    <w:p w14:paraId="4B4910B5" w14:textId="5BC6F48A" w:rsidR="007C76A5" w:rsidRDefault="009A06FA">
      <w:r w:rsidRPr="009A06FA">
        <w:rPr>
          <w:b/>
          <w:bCs/>
        </w:rPr>
        <w:t>Image 7:</w:t>
      </w:r>
      <w:r>
        <w:t xml:space="preserve"> </w:t>
      </w:r>
      <w:r w:rsidR="007C76A5">
        <w:t>CentOS</w:t>
      </w:r>
      <w:r>
        <w:t xml:space="preserve"> with implemented pop-up banner</w:t>
      </w:r>
    </w:p>
    <w:p w14:paraId="56C78C92" w14:textId="0D56C3C5" w:rsidR="007C76A5" w:rsidRDefault="009A06FA" w:rsidP="0020782B">
      <w:pPr>
        <w:ind w:right="-1584"/>
      </w:pPr>
      <w:r w:rsidRPr="009A06FA">
        <w:rPr>
          <w:b/>
          <w:bCs/>
        </w:rPr>
        <w:lastRenderedPageBreak/>
        <w:t>Image 8:</w:t>
      </w:r>
      <w:r>
        <w:t xml:space="preserve"> </w:t>
      </w:r>
      <w:r w:rsidR="007C76A5">
        <w:t>Fedora</w:t>
      </w:r>
      <w:r>
        <w:t xml:space="preserve"> with implemented pop-up banner</w:t>
      </w:r>
    </w:p>
    <w:p w14:paraId="54A121E0" w14:textId="1DFFB830" w:rsidR="009A06FA" w:rsidRDefault="009A06FA" w:rsidP="0020782B">
      <w:pPr>
        <w:ind w:right="-1584"/>
      </w:pPr>
      <w:r w:rsidRPr="009A06FA">
        <w:rPr>
          <w:b/>
          <w:bCs/>
        </w:rPr>
        <w:t>Image 9:</w:t>
      </w:r>
      <w:r>
        <w:t xml:space="preserve"> Docker AD/DNS with implemented pop-up banner</w:t>
      </w:r>
    </w:p>
    <w:p w14:paraId="0579B357" w14:textId="02274414" w:rsidR="009A06FA" w:rsidRPr="00D138F2" w:rsidRDefault="009A06FA" w:rsidP="009A06FA">
      <w:pPr>
        <w:ind w:right="-1584"/>
      </w:pPr>
      <w:r w:rsidRPr="009A06FA">
        <w:rPr>
          <w:b/>
          <w:bCs/>
        </w:rPr>
        <w:t xml:space="preserve">Image </w:t>
      </w:r>
      <w:r>
        <w:rPr>
          <w:b/>
          <w:bCs/>
        </w:rPr>
        <w:t>10</w:t>
      </w:r>
      <w:r w:rsidRPr="009A06FA">
        <w:rPr>
          <w:b/>
          <w:bCs/>
        </w:rPr>
        <w:t>:</w:t>
      </w:r>
      <w:r>
        <w:t xml:space="preserve"> Palo Alto AD/DNS with implemented pop-up banner</w:t>
      </w:r>
    </w:p>
    <w:p w14:paraId="7649BA36" w14:textId="77777777" w:rsidR="009A06FA" w:rsidRPr="00D138F2" w:rsidRDefault="009A06FA" w:rsidP="0020782B">
      <w:pPr>
        <w:ind w:right="-1584"/>
      </w:pPr>
    </w:p>
    <w:sectPr w:rsidR="009A06FA" w:rsidRPr="00D138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4E8D8" w14:textId="77777777" w:rsidR="00090C8D" w:rsidRDefault="00090C8D">
      <w:pPr>
        <w:spacing w:after="0" w:line="240" w:lineRule="auto"/>
      </w:pPr>
      <w:r>
        <w:separator/>
      </w:r>
    </w:p>
  </w:endnote>
  <w:endnote w:type="continuationSeparator" w:id="0">
    <w:p w14:paraId="51C5E82F" w14:textId="77777777" w:rsidR="00090C8D" w:rsidRDefault="00090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EE91" w14:textId="77777777" w:rsidR="003D385B" w:rsidRDefault="003D3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75C8" w14:textId="77777777" w:rsidR="00756B5A" w:rsidRPr="00347EC1" w:rsidRDefault="00090C8D" w:rsidP="00347EC1">
    <w:pPr>
      <w:pStyle w:val="Footer"/>
      <w:rPr>
        <w:rStyle w:val="Emphasis"/>
        <w:iCs w:val="0"/>
        <w:color w:val="000000" w:themeColor="text1"/>
      </w:rPr>
    </w:pPr>
    <w:sdt>
      <w:sdtPr>
        <w:rPr>
          <w:rStyle w:val="Emphasis"/>
          <w:iCs w:val="0"/>
          <w:color w:val="000000" w:themeColor="text1"/>
        </w:rPr>
        <w:alias w:val="Enter Street Address:"/>
        <w:tag w:val="Enter Street Address:"/>
        <w:id w:val="-741561759"/>
        <w:placeholder>
          <w:docPart w:val="706EF7A6F95C45CA99D3FBE0E870F860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Street Address</w:t>
        </w:r>
      </w:sdtContent>
    </w:sdt>
    <w:r w:rsidR="008678F9"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AD95A5" wp14:editId="2652AD9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4A290F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 w:rsidR="00FA5005" w:rsidRPr="00347EC1">
      <w:rPr>
        <w:rStyle w:val="Emphasis"/>
        <w:iCs w:val="0"/>
        <w:color w:val="000000" w:themeColor="text1"/>
      </w:rPr>
      <w:t xml:space="preserve">, </w:t>
    </w:r>
    <w:sdt>
      <w:sdtPr>
        <w:rPr>
          <w:rStyle w:val="Emphasis"/>
          <w:iCs w:val="0"/>
          <w:color w:val="000000" w:themeColor="text1"/>
        </w:rPr>
        <w:alias w:val="Enter City, ST ZIP Code:"/>
        <w:tag w:val="Enter City, ST ZIP Code:"/>
        <w:id w:val="803431273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  <w:iCs w:val="0"/>
            <w:color w:val="000000" w:themeColor="text1"/>
          </w:rPr>
          <w:t>City, St ZIP Code</w:t>
        </w:r>
      </w:sdtContent>
    </w:sdt>
  </w:p>
  <w:p w14:paraId="7ED5829F" w14:textId="77777777" w:rsidR="00756B5A" w:rsidRPr="00347EC1" w:rsidRDefault="00090C8D" w:rsidP="00347EC1">
    <w:pPr>
      <w:pStyle w:val="Footer"/>
    </w:pPr>
    <w:sdt>
      <w:sdtPr>
        <w:alias w:val="Telephone:"/>
        <w:tag w:val="Telephone:"/>
        <w:id w:val="-455488391"/>
        <w:temporary/>
        <w:showingPlcHdr/>
        <w15:appearance w15:val="hidden"/>
      </w:sdtPr>
      <w:sdtEndPr/>
      <w:sdtContent>
        <w:r w:rsidR="00FA5005" w:rsidRPr="00347EC1">
          <w:rPr>
            <w:rStyle w:val="Emphasis"/>
          </w:rPr>
          <w:t>T</w:t>
        </w:r>
      </w:sdtContent>
    </w:sdt>
    <w:r w:rsidR="00FA5005" w:rsidRPr="00347EC1">
      <w:t xml:space="preserve"> </w:t>
    </w:r>
    <w:sdt>
      <w:sdtPr>
        <w:rPr>
          <w:rStyle w:val="Emphasis"/>
          <w:iCs w:val="0"/>
          <w:color w:val="000000" w:themeColor="text1"/>
        </w:rPr>
        <w:alias w:val="Enter Phone:"/>
        <w:tag w:val="Enter Phone:"/>
        <w:id w:val="-526173837"/>
        <w:placeholder>
          <w:docPart w:val="C7914FF798704E7C92BE2FC8959F083E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Telephone</w:t>
        </w:r>
      </w:sdtContent>
    </w:sdt>
    <w:r w:rsidR="008678F9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URL:"/>
        <w:tag w:val="URL:"/>
        <w:id w:val="-1554925375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</w:rPr>
          <w:t>U</w:t>
        </w:r>
      </w:sdtContent>
    </w:sdt>
    <w:r w:rsidR="00FA5005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Enter Website:"/>
        <w:tag w:val="Enter Website:"/>
        <w:id w:val="1279143411"/>
        <w:placeholder>
          <w:docPart w:val="D6FC047AA8164A53B59FBF7382E3A69B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Website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2C324" w14:textId="77777777" w:rsidR="00090C8D" w:rsidRDefault="00090C8D">
      <w:pPr>
        <w:spacing w:after="0" w:line="240" w:lineRule="auto"/>
      </w:pPr>
      <w:r>
        <w:separator/>
      </w:r>
    </w:p>
  </w:footnote>
  <w:footnote w:type="continuationSeparator" w:id="0">
    <w:p w14:paraId="184AA3C8" w14:textId="77777777" w:rsidR="00090C8D" w:rsidRDefault="00090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83FC" w14:textId="77777777" w:rsidR="003D385B" w:rsidRDefault="003D3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090C8D"/>
    <w:rsid w:val="00102EB2"/>
    <w:rsid w:val="0016683A"/>
    <w:rsid w:val="0020782B"/>
    <w:rsid w:val="00347EC1"/>
    <w:rsid w:val="003C7033"/>
    <w:rsid w:val="003D385B"/>
    <w:rsid w:val="00435ECC"/>
    <w:rsid w:val="00585F7D"/>
    <w:rsid w:val="00671352"/>
    <w:rsid w:val="006B4BCF"/>
    <w:rsid w:val="00756B5A"/>
    <w:rsid w:val="007A7AE2"/>
    <w:rsid w:val="007B6842"/>
    <w:rsid w:val="007C76A5"/>
    <w:rsid w:val="008678F9"/>
    <w:rsid w:val="008F37D1"/>
    <w:rsid w:val="00952DCA"/>
    <w:rsid w:val="009A06FA"/>
    <w:rsid w:val="009D0C8D"/>
    <w:rsid w:val="00A61DF0"/>
    <w:rsid w:val="00A72749"/>
    <w:rsid w:val="00D138F2"/>
    <w:rsid w:val="00DA51DC"/>
    <w:rsid w:val="00DD4F89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D41C63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D41C63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D41C63" w:rsidRDefault="00B36131">
          <w:pPr>
            <w:pStyle w:val="7881998550654E4890883E68916D9B4C"/>
          </w:pPr>
          <w:r>
            <w:t>From:</w:t>
          </w:r>
        </w:p>
      </w:docPartBody>
    </w:docPart>
    <w:docPart>
      <w:docPartPr>
        <w:name w:val="706EF7A6F95C45CA99D3FBE0E870F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C515A-BA25-4065-8FFB-1BBADF2384CD}"/>
      </w:docPartPr>
      <w:docPartBody>
        <w:p w:rsidR="00D41C63" w:rsidRDefault="00B36131">
          <w:pPr>
            <w:pStyle w:val="706EF7A6F95C45CA99D3FBE0E870F860"/>
          </w:pPr>
          <w:r>
            <w:t>CC Name</w:t>
          </w:r>
        </w:p>
      </w:docPartBody>
    </w:docPart>
    <w:docPart>
      <w:docPartPr>
        <w:name w:val="C7914FF798704E7C92BE2FC8959F0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6A959-1D26-43C7-BEEE-557120B1024A}"/>
      </w:docPartPr>
      <w:docPartBody>
        <w:p w:rsidR="00D41C63" w:rsidRDefault="00B36131">
          <w:pPr>
            <w:pStyle w:val="C7914FF798704E7C92BE2FC8959F083E"/>
          </w:pPr>
          <w:r>
            <w:t>Some of the sample text in this document indicates the name of the style applied, so that you can easily apply the same formatting again.</w:t>
          </w:r>
        </w:p>
      </w:docPartBody>
    </w:docPart>
    <w:docPart>
      <w:docPartPr>
        <w:name w:val="D6FC047AA8164A53B59FBF7382E3A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A4973-4776-4D5C-9415-64A6A3D26EA9}"/>
      </w:docPartPr>
      <w:docPartBody>
        <w:p w:rsidR="00D41C63" w:rsidRDefault="00B36131">
          <w:pPr>
            <w:pStyle w:val="D6FC047AA8164A53B59FBF7382E3A69B"/>
          </w:pPr>
          <w:r>
            <w:t>To get started right away, just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64387D"/>
    <w:rsid w:val="00684F45"/>
    <w:rsid w:val="00B36131"/>
    <w:rsid w:val="00D41C63"/>
    <w:rsid w:val="00DC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7881998550654E4890883E68916D9B4C">
    <w:name w:val="7881998550654E4890883E68916D9B4C"/>
  </w:style>
  <w:style w:type="paragraph" w:customStyle="1" w:styleId="706EF7A6F95C45CA99D3FBE0E870F860">
    <w:name w:val="706EF7A6F95C45CA99D3FBE0E870F860"/>
  </w:style>
  <w:style w:type="paragraph" w:customStyle="1" w:styleId="C7914FF798704E7C92BE2FC8959F083E">
    <w:name w:val="C7914FF798704E7C92BE2FC8959F083E"/>
  </w:style>
  <w:style w:type="paragraph" w:customStyle="1" w:styleId="D6FC047AA8164A53B59FBF7382E3A69B">
    <w:name w:val="D6FC047AA8164A53B59FBF7382E3A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8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3</cp:revision>
  <dcterms:created xsi:type="dcterms:W3CDTF">2023-01-20T00:52:00Z</dcterms:created>
  <dcterms:modified xsi:type="dcterms:W3CDTF">2023-02-14T00:15:00Z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