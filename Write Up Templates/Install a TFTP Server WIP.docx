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73"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9873"/>
      </w:tblGrid>
      <w:tr w:rsidR="00756B5A" w14:paraId="6CADF0FC" w14:textId="77777777" w:rsidTr="005F1B7B">
        <w:trPr>
          <w:trHeight w:val="1194"/>
        </w:trPr>
        <w:tc>
          <w:tcPr>
            <w:tcW w:w="9873" w:type="dxa"/>
            <w:tcBorders>
              <w:bottom w:val="single" w:sz="8" w:space="0" w:color="CCCCCC" w:themeColor="background2"/>
            </w:tcBorders>
          </w:tcPr>
          <w:p w14:paraId="6D2CD9D7" w14:textId="73B725BB"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FA2B0F">
              <w:rPr>
                <w:color w:val="28606E" w:themeColor="accent6" w:themeShade="80"/>
              </w:rPr>
              <w:t>14</w:t>
            </w:r>
          </w:p>
        </w:tc>
      </w:tr>
      <w:tr w:rsidR="00756B5A" w14:paraId="4F4BD82D" w14:textId="77777777" w:rsidTr="005F1B7B">
        <w:trPr>
          <w:trHeight w:hRule="exact" w:val="1348"/>
        </w:trPr>
        <w:tc>
          <w:tcPr>
            <w:tcW w:w="9873"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0A19B0">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0A19B0">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30F9D982" w:rsidR="00756B5A" w:rsidRDefault="000A19B0">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FA2B0F">
        <w:t>14</w:t>
      </w:r>
    </w:p>
    <w:p w14:paraId="2410E4DA" w14:textId="62CD0A2E" w:rsidR="00756B5A" w:rsidRDefault="00F81735">
      <w:pPr>
        <w:pStyle w:val="ContactInfo"/>
      </w:pPr>
      <w:r>
        <w:t>Date: February 18, 2023</w:t>
      </w:r>
    </w:p>
    <w:p w14:paraId="1A2236E9" w14:textId="40B97678" w:rsidR="00F81735" w:rsidRDefault="00F81735">
      <w:pPr>
        <w:pStyle w:val="ContactInfo"/>
      </w:pPr>
      <w:r>
        <w:t xml:space="preserve">Subject: </w:t>
      </w:r>
      <w:r w:rsidR="00D20738">
        <w:t>TFTP Server Installation</w:t>
      </w:r>
    </w:p>
    <w:p w14:paraId="04B8DE7F" w14:textId="005B07D4" w:rsidR="00F81735" w:rsidRDefault="00807863">
      <w:r>
        <w:t xml:space="preserve">In response to your request to install a TFTP server on the network, we are happy to inform you of its successful integration. We chose to install the TFTP server on the Windows 2016 DNS “Docker” machine, as securing the server on this machine would be the easiest and most effective. We installed the server using the “Transport Server” role for windows servers. </w:t>
      </w:r>
    </w:p>
    <w:p w14:paraId="026545A7" w14:textId="6C0482D1" w:rsidR="00807863" w:rsidRPr="00807863" w:rsidRDefault="00807863">
      <w:pPr>
        <w:rPr>
          <w:highlight w:val="yellow"/>
        </w:rPr>
      </w:pPr>
      <w:r w:rsidRPr="00807863">
        <w:rPr>
          <w:highlight w:val="yellow"/>
        </w:rPr>
        <w:t>WHAT IS THE SECURITY PROFILE OF THE DIRECTORY THAT IS USED BY TFTP?</w:t>
      </w:r>
    </w:p>
    <w:p w14:paraId="041B8F5B" w14:textId="158A6471" w:rsidR="00807863" w:rsidRPr="00807863" w:rsidRDefault="00807863">
      <w:pPr>
        <w:rPr>
          <w:highlight w:val="yellow"/>
        </w:rPr>
      </w:pPr>
      <w:r w:rsidRPr="00807863">
        <w:rPr>
          <w:highlight w:val="yellow"/>
        </w:rPr>
        <w:t>WHAT FIREWALL AND OTHER SECURITY POLICIES NEED TO BE MODIFIED TO ACCOMMODATE THIS SERVER? Be specific with regard to network protocols and port numbers.</w:t>
      </w:r>
    </w:p>
    <w:p w14:paraId="793BFF5D" w14:textId="79FA23E3" w:rsidR="00807863" w:rsidRDefault="00807863">
      <w:r w:rsidRPr="00807863">
        <w:rPr>
          <w:highlight w:val="yellow"/>
        </w:rPr>
        <w:t>What protections can be put into place to protect the server from being overrun with files, thereby occupying all the available file space?</w:t>
      </w:r>
    </w:p>
    <w:p w14:paraId="0C3FBDC5" w14:textId="5C4E5E38" w:rsidR="00807863" w:rsidRPr="00807863" w:rsidRDefault="00807863">
      <w:r>
        <w:t>Below is evidence of the TFTP service’s functionality:</w:t>
      </w:r>
    </w:p>
    <w:p w14:paraId="60F80330" w14:textId="46C3F8CD" w:rsidR="008678F9" w:rsidRPr="00D138F2" w:rsidRDefault="00F81735">
      <w:r>
        <w:t>Image 1: description</w:t>
      </w:r>
      <w:r w:rsidR="00D138F2">
        <w:t xml:space="preserve"> </w:t>
      </w:r>
    </w:p>
    <w:sectPr w:rsidR="008678F9" w:rsidRPr="00D138F2" w:rsidSect="00FA2B0F">
      <w:headerReference w:type="default" r:id="rId7"/>
      <w:footerReference w:type="default" r:id="rId8"/>
      <w:headerReference w:type="first" r:id="rId9"/>
      <w:footerReference w:type="first" r:id="rId10"/>
      <w:pgSz w:w="12240" w:h="15840"/>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D166" w14:textId="77777777" w:rsidR="000A19B0" w:rsidRDefault="000A19B0">
      <w:pPr>
        <w:spacing w:after="0" w:line="240" w:lineRule="auto"/>
      </w:pPr>
      <w:r>
        <w:separator/>
      </w:r>
    </w:p>
  </w:endnote>
  <w:endnote w:type="continuationSeparator" w:id="0">
    <w:p w14:paraId="5A67A592" w14:textId="77777777" w:rsidR="000A19B0" w:rsidRDefault="000A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3C668" w14:textId="77777777" w:rsidR="000A19B0" w:rsidRDefault="000A19B0">
      <w:pPr>
        <w:spacing w:after="0" w:line="240" w:lineRule="auto"/>
      </w:pPr>
      <w:r>
        <w:separator/>
      </w:r>
    </w:p>
  </w:footnote>
  <w:footnote w:type="continuationSeparator" w:id="0">
    <w:p w14:paraId="453B3CA9" w14:textId="77777777" w:rsidR="000A19B0" w:rsidRDefault="000A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oel="http://schemas.microsoft.com/office/2019/extlst">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oel="http://schemas.microsoft.com/office/2019/extlst">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0A19B0"/>
    <w:rsid w:val="0016683A"/>
    <w:rsid w:val="0018649C"/>
    <w:rsid w:val="00347EC1"/>
    <w:rsid w:val="003D385B"/>
    <w:rsid w:val="005F1B7B"/>
    <w:rsid w:val="006663FF"/>
    <w:rsid w:val="00671352"/>
    <w:rsid w:val="006B4BCF"/>
    <w:rsid w:val="00756B5A"/>
    <w:rsid w:val="007A7AE2"/>
    <w:rsid w:val="007B6842"/>
    <w:rsid w:val="00807863"/>
    <w:rsid w:val="008678F9"/>
    <w:rsid w:val="008F37D1"/>
    <w:rsid w:val="00952DCA"/>
    <w:rsid w:val="00A61DF0"/>
    <w:rsid w:val="00A72749"/>
    <w:rsid w:val="00BC128E"/>
    <w:rsid w:val="00D138F2"/>
    <w:rsid w:val="00D20738"/>
    <w:rsid w:val="00F013E0"/>
    <w:rsid w:val="00F81735"/>
    <w:rsid w:val="00F85AB0"/>
    <w:rsid w:val="00FA2B0F"/>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73990"/>
    <w:rsid w:val="005908FA"/>
    <w:rsid w:val="00A10353"/>
    <w:rsid w:val="00B36131"/>
    <w:rsid w:val="00E6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1</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5</cp:revision>
  <dcterms:created xsi:type="dcterms:W3CDTF">2023-01-31T01:15:00Z</dcterms:created>
  <dcterms:modified xsi:type="dcterms:W3CDTF">2023-02-14T00:12:00Z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